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29C2F" w14:textId="5464816C" w:rsidR="000A18F7" w:rsidRPr="00741503" w:rsidRDefault="000A18F7" w:rsidP="00784200">
      <w:pPr>
        <w:pStyle w:val="1"/>
        <w:rPr>
          <w:lang w:val="ru-RU"/>
        </w:rPr>
      </w:pPr>
      <w:r w:rsidRPr="00784200">
        <w:rPr>
          <w:lang w:val="ru-RU"/>
        </w:rPr>
        <w:tab/>
      </w:r>
      <w:bookmarkStart w:id="0" w:name="_Toc146813502"/>
      <w:r w:rsidR="00027070" w:rsidRPr="00741503">
        <w:rPr>
          <w:lang w:val="ru-RU"/>
        </w:rPr>
        <w:t>План по внедрению изменений</w:t>
      </w:r>
      <w:bookmarkEnd w:id="0"/>
    </w:p>
    <w:p w14:paraId="2EC5E2A1" w14:textId="24BB9B9D" w:rsidR="002734B6" w:rsidRPr="00741503" w:rsidRDefault="002734B6" w:rsidP="002734B6">
      <w:pPr>
        <w:pStyle w:val="AUXO-0"/>
      </w:pPr>
    </w:p>
    <w:tbl>
      <w:tblPr>
        <w:tblpPr w:leftFromText="180" w:rightFromText="180" w:vertAnchor="page" w:horzAnchor="margin" w:tblpY="342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1F497D" w:themeFill="text2"/>
        <w:tblLayout w:type="fixed"/>
        <w:tblLook w:val="00A0" w:firstRow="1" w:lastRow="0" w:firstColumn="1" w:lastColumn="0" w:noHBand="0" w:noVBand="0"/>
      </w:tblPr>
      <w:tblGrid>
        <w:gridCol w:w="2849"/>
        <w:gridCol w:w="1928"/>
        <w:gridCol w:w="3894"/>
        <w:gridCol w:w="1113"/>
        <w:gridCol w:w="740"/>
        <w:gridCol w:w="1485"/>
        <w:gridCol w:w="2017"/>
      </w:tblGrid>
      <w:tr w:rsidR="002734B6" w:rsidRPr="00741503" w14:paraId="14E214C2" w14:textId="77777777" w:rsidTr="002734B6">
        <w:trPr>
          <w:trHeight w:val="318"/>
        </w:trPr>
        <w:tc>
          <w:tcPr>
            <w:tcW w:w="14026" w:type="dxa"/>
            <w:gridSpan w:val="7"/>
            <w:tcBorders>
              <w:bottom w:val="single" w:sz="6" w:space="0" w:color="000000"/>
            </w:tcBorders>
            <w:shd w:val="clear" w:color="auto" w:fill="00B0F0"/>
          </w:tcPr>
          <w:p w14:paraId="1FC99EE9" w14:textId="77777777" w:rsidR="002734B6" w:rsidRPr="00741503" w:rsidRDefault="002734B6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rFonts w:cstheme="minorHAnsi"/>
                <w:b/>
                <w:bCs/>
              </w:rPr>
            </w:pPr>
            <w:r w:rsidRPr="00741503">
              <w:rPr>
                <w:rFonts w:cstheme="minorHAnsi"/>
                <w:b/>
                <w:bCs/>
                <w:color w:val="FFFFFF" w:themeColor="background1"/>
                <w:lang w:val="ru-RU"/>
              </w:rPr>
              <w:t>Информация об изменении</w:t>
            </w:r>
          </w:p>
        </w:tc>
      </w:tr>
      <w:tr w:rsidR="002734B6" w:rsidRPr="00741503" w14:paraId="22608EF0" w14:textId="77777777" w:rsidTr="002734B6">
        <w:trPr>
          <w:trHeight w:val="420"/>
        </w:trPr>
        <w:tc>
          <w:tcPr>
            <w:tcW w:w="2849" w:type="dxa"/>
            <w:shd w:val="clear" w:color="auto" w:fill="auto"/>
            <w:vAlign w:val="center"/>
          </w:tcPr>
          <w:p w14:paraId="40430E39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Заполнил</w:t>
            </w:r>
          </w:p>
        </w:tc>
        <w:tc>
          <w:tcPr>
            <w:tcW w:w="6935" w:type="dxa"/>
            <w:gridSpan w:val="3"/>
            <w:shd w:val="clear" w:color="auto" w:fill="auto"/>
            <w:vAlign w:val="center"/>
          </w:tcPr>
          <w:p w14:paraId="67857FF0" w14:textId="2C0BE554" w:rsidR="002734B6" w:rsidRPr="00CE2BC6" w:rsidRDefault="00590072" w:rsidP="002734B6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Игнатов Владимир</w:t>
            </w:r>
          </w:p>
        </w:tc>
        <w:tc>
          <w:tcPr>
            <w:tcW w:w="2225" w:type="dxa"/>
            <w:gridSpan w:val="2"/>
            <w:shd w:val="clear" w:color="auto" w:fill="auto"/>
            <w:vAlign w:val="center"/>
          </w:tcPr>
          <w:p w14:paraId="078A1539" w14:textId="77777777" w:rsidR="002734B6" w:rsidRPr="00741503" w:rsidRDefault="002734B6" w:rsidP="002734B6">
            <w:pPr>
              <w:jc w:val="center"/>
              <w:rPr>
                <w:rFonts w:cstheme="minorHAnsi"/>
                <w:sz w:val="20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Дата заполнения</w:t>
            </w:r>
          </w:p>
        </w:tc>
        <w:sdt>
          <w:sdtPr>
            <w:rPr>
              <w:rFonts w:cstheme="minorHAnsi"/>
            </w:rPr>
            <w:id w:val="884370892"/>
            <w:placeholder>
              <w:docPart w:val="7B8B37E62B1749D384E646641E7F64F1"/>
            </w:placeholder>
            <w:date w:fullDate="2025-09-03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2017" w:type="dxa"/>
                <w:shd w:val="clear" w:color="auto" w:fill="auto"/>
                <w:vAlign w:val="center"/>
              </w:tcPr>
              <w:p w14:paraId="575CE8EC" w14:textId="2ACCA71A" w:rsidR="002734B6" w:rsidRPr="00741503" w:rsidRDefault="00D563F4" w:rsidP="002734B6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  <w:lang w:val="ru-RU"/>
                  </w:rPr>
                  <w:t>03.09.2025</w:t>
                </w:r>
              </w:p>
            </w:tc>
          </w:sdtContent>
        </w:sdt>
      </w:tr>
      <w:tr w:rsidR="002734B6" w:rsidRPr="00741503" w14:paraId="6DBF4B90" w14:textId="77777777" w:rsidTr="002734B6">
        <w:trPr>
          <w:trHeight w:val="464"/>
        </w:trPr>
        <w:tc>
          <w:tcPr>
            <w:tcW w:w="2849" w:type="dxa"/>
            <w:shd w:val="clear" w:color="auto" w:fill="auto"/>
            <w:vAlign w:val="center"/>
          </w:tcPr>
          <w:p w14:paraId="6D58418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Проверил</w:t>
            </w:r>
          </w:p>
        </w:tc>
        <w:tc>
          <w:tcPr>
            <w:tcW w:w="6935" w:type="dxa"/>
            <w:gridSpan w:val="3"/>
            <w:shd w:val="clear" w:color="auto" w:fill="auto"/>
            <w:vAlign w:val="center"/>
          </w:tcPr>
          <w:p w14:paraId="6DD809E0" w14:textId="605397D5" w:rsidR="002734B6" w:rsidRPr="000C0A1A" w:rsidRDefault="00365075" w:rsidP="002734B6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Tretiakov Nikita</w:t>
            </w:r>
          </w:p>
        </w:tc>
        <w:tc>
          <w:tcPr>
            <w:tcW w:w="2225" w:type="dxa"/>
            <w:gridSpan w:val="2"/>
            <w:shd w:val="clear" w:color="auto" w:fill="auto"/>
            <w:vAlign w:val="center"/>
          </w:tcPr>
          <w:p w14:paraId="13FFCB31" w14:textId="77777777" w:rsidR="002734B6" w:rsidRPr="00741503" w:rsidRDefault="002734B6" w:rsidP="002734B6">
            <w:pPr>
              <w:jc w:val="center"/>
              <w:rPr>
                <w:rFonts w:cstheme="minorHAnsi"/>
                <w:sz w:val="20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Дата проверки</w:t>
            </w:r>
          </w:p>
        </w:tc>
        <w:sdt>
          <w:sdtPr>
            <w:rPr>
              <w:rFonts w:cstheme="minorHAnsi"/>
            </w:rPr>
            <w:id w:val="2117401399"/>
            <w:placeholder>
              <w:docPart w:val="6063A89EBD6B4FF9A8DABD4BB17F0F8E"/>
            </w:placeholder>
            <w:date w:fullDate="2025-09-03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2017" w:type="dxa"/>
                <w:shd w:val="clear" w:color="auto" w:fill="auto"/>
                <w:vAlign w:val="center"/>
              </w:tcPr>
              <w:p w14:paraId="5722D12B" w14:textId="702FB945" w:rsidR="002734B6" w:rsidRPr="00741503" w:rsidRDefault="00D563F4" w:rsidP="00A65D8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  <w:lang w:val="ru-RU"/>
                  </w:rPr>
                  <w:t>03.09.2025</w:t>
                </w:r>
              </w:p>
            </w:tc>
          </w:sdtContent>
        </w:sdt>
      </w:tr>
      <w:tr w:rsidR="002734B6" w:rsidRPr="00741503" w14:paraId="394E497B" w14:textId="77777777" w:rsidTr="002734B6">
        <w:trPr>
          <w:trHeight w:val="458"/>
        </w:trPr>
        <w:tc>
          <w:tcPr>
            <w:tcW w:w="2849" w:type="dxa"/>
            <w:shd w:val="clear" w:color="auto" w:fill="auto"/>
            <w:vAlign w:val="center"/>
          </w:tcPr>
          <w:p w14:paraId="5EC2D78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№ изменения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73D479B7" w14:textId="553B93A7" w:rsidR="002734B6" w:rsidRPr="00741503" w:rsidRDefault="002734B6" w:rsidP="002734B6">
            <w:pPr>
              <w:rPr>
                <w:rFonts w:cstheme="minorHAnsi"/>
              </w:rPr>
            </w:pPr>
          </w:p>
        </w:tc>
      </w:tr>
      <w:tr w:rsidR="002734B6" w:rsidRPr="00D563F4" w14:paraId="3EF9AA86" w14:textId="77777777" w:rsidTr="002734B6">
        <w:trPr>
          <w:trHeight w:val="518"/>
        </w:trPr>
        <w:tc>
          <w:tcPr>
            <w:tcW w:w="2849" w:type="dxa"/>
            <w:shd w:val="clear" w:color="auto" w:fill="auto"/>
            <w:vAlign w:val="center"/>
          </w:tcPr>
          <w:p w14:paraId="0B65D206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Краткое описание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5C36D797" w14:textId="3D661AA8" w:rsidR="002734B6" w:rsidRPr="00CE2BC6" w:rsidRDefault="009031F4" w:rsidP="00CE2BC6">
            <w:pPr>
              <w:rPr>
                <w:lang w:val="ru-RU"/>
              </w:rPr>
            </w:pPr>
            <w:r w:rsidRPr="00C82CBD">
              <w:rPr>
                <w:lang w:val="ru-RU"/>
              </w:rPr>
              <w:t xml:space="preserve">Установка обновлений ОС на серверы </w:t>
            </w:r>
            <w:proofErr w:type="spellStart"/>
            <w:r w:rsidRPr="00F14E83">
              <w:t>SPAtosSQL</w:t>
            </w:r>
            <w:proofErr w:type="spellEnd"/>
            <w:r w:rsidRPr="00C82CBD">
              <w:rPr>
                <w:lang w:val="ru-RU"/>
              </w:rPr>
              <w:t xml:space="preserve">01 и </w:t>
            </w:r>
            <w:proofErr w:type="spellStart"/>
            <w:r w:rsidRPr="00F14E83">
              <w:t>SPAtosSQL</w:t>
            </w:r>
            <w:proofErr w:type="spellEnd"/>
            <w:r w:rsidRPr="00C82CBD">
              <w:rPr>
                <w:lang w:val="ru-RU"/>
              </w:rPr>
              <w:t>02</w:t>
            </w:r>
          </w:p>
        </w:tc>
      </w:tr>
      <w:tr w:rsidR="002734B6" w:rsidRPr="00D563F4" w14:paraId="5C955072" w14:textId="77777777" w:rsidTr="002734B6">
        <w:trPr>
          <w:trHeight w:val="554"/>
        </w:trPr>
        <w:tc>
          <w:tcPr>
            <w:tcW w:w="2849" w:type="dxa"/>
            <w:shd w:val="clear" w:color="auto" w:fill="auto"/>
            <w:vAlign w:val="center"/>
          </w:tcPr>
          <w:p w14:paraId="0B0FBB63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Причина необходимости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75947D3C" w14:textId="4221C780" w:rsidR="002734B6" w:rsidRPr="00CE2BC6" w:rsidRDefault="009031F4" w:rsidP="00CE2BC6">
            <w:pPr>
              <w:rPr>
                <w:lang w:val="ru-RU"/>
              </w:rPr>
            </w:pPr>
            <w:r>
              <w:rPr>
                <w:lang w:val="ru-RU"/>
              </w:rPr>
              <w:t>Установка обновлений безопасности согласно политики компании</w:t>
            </w:r>
          </w:p>
        </w:tc>
      </w:tr>
      <w:tr w:rsidR="002734B6" w:rsidRPr="00741503" w14:paraId="3E62C559" w14:textId="77777777" w:rsidTr="002734B6">
        <w:trPr>
          <w:trHeight w:val="554"/>
        </w:trPr>
        <w:tc>
          <w:tcPr>
            <w:tcW w:w="2849" w:type="dxa"/>
            <w:shd w:val="clear" w:color="auto" w:fill="auto"/>
            <w:vAlign w:val="center"/>
          </w:tcPr>
          <w:p w14:paraId="673C03BF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Заказчик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0468AA88" w14:textId="61E77DDF" w:rsidR="002734B6" w:rsidRPr="00741503" w:rsidRDefault="00F62E30" w:rsidP="002734B6">
            <w:pPr>
              <w:rPr>
                <w:rFonts w:cstheme="minorHAnsi"/>
              </w:rPr>
            </w:pPr>
            <w:r>
              <w:t>Auxo</w:t>
            </w:r>
          </w:p>
        </w:tc>
      </w:tr>
      <w:tr w:rsidR="002734B6" w:rsidRPr="00741503" w14:paraId="7680AEA4" w14:textId="77777777" w:rsidTr="002734B6">
        <w:trPr>
          <w:trHeight w:val="418"/>
        </w:trPr>
        <w:tc>
          <w:tcPr>
            <w:tcW w:w="2849" w:type="dxa"/>
            <w:shd w:val="clear" w:color="auto" w:fill="auto"/>
            <w:vAlign w:val="center"/>
          </w:tcPr>
          <w:p w14:paraId="6E39CC08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КЕ</w:t>
            </w:r>
          </w:p>
        </w:tc>
        <w:tc>
          <w:tcPr>
            <w:tcW w:w="11177" w:type="dxa"/>
            <w:gridSpan w:val="6"/>
            <w:shd w:val="clear" w:color="auto" w:fill="auto"/>
            <w:vAlign w:val="center"/>
          </w:tcPr>
          <w:p w14:paraId="3A5553E8" w14:textId="498B8BA7" w:rsidR="002734B6" w:rsidRPr="00DB40A0" w:rsidRDefault="009031F4" w:rsidP="008B2117">
            <w:r>
              <w:t xml:space="preserve">SPAtosSQL01, </w:t>
            </w:r>
            <w:r w:rsidRPr="00F14E83">
              <w:t>SPAtosSQL02</w:t>
            </w:r>
          </w:p>
        </w:tc>
      </w:tr>
      <w:tr w:rsidR="002734B6" w:rsidRPr="00741503" w14:paraId="4C9AF8AC" w14:textId="77777777" w:rsidTr="002734B6">
        <w:trPr>
          <w:trHeight w:val="448"/>
        </w:trPr>
        <w:tc>
          <w:tcPr>
            <w:tcW w:w="2849" w:type="dxa"/>
            <w:shd w:val="clear" w:color="auto" w:fill="auto"/>
            <w:vAlign w:val="center"/>
          </w:tcPr>
          <w:p w14:paraId="41B8AEBB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Запланированные дата\время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65141E2A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Начало</w:t>
            </w:r>
          </w:p>
        </w:tc>
        <w:tc>
          <w:tcPr>
            <w:tcW w:w="3894" w:type="dxa"/>
            <w:shd w:val="clear" w:color="auto" w:fill="auto"/>
            <w:vAlign w:val="center"/>
          </w:tcPr>
          <w:p w14:paraId="4FD6101E" w14:textId="77E396F6" w:rsidR="002734B6" w:rsidRPr="00741503" w:rsidRDefault="00370A97" w:rsidP="002734B6">
            <w:pPr>
              <w:jc w:val="center"/>
              <w:rPr>
                <w:rFonts w:cstheme="minorHAnsi"/>
              </w:rPr>
            </w:pPr>
            <w:sdt>
              <w:sdtPr>
                <w:rPr>
                  <w:lang w:val="ru-RU"/>
                </w:rPr>
                <w:id w:val="-407760105"/>
                <w:placeholder>
                  <w:docPart w:val="19215154820A411284E5C8BD561BE0C9"/>
                </w:placeholder>
                <w:date w:fullDate="2025-09-07T10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D563F4">
                  <w:rPr>
                    <w:lang w:val="ru-RU"/>
                  </w:rPr>
                  <w:t>07.09.2025 10:00</w:t>
                </w:r>
              </w:sdtContent>
            </w:sdt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62352716" w14:textId="77777777" w:rsidR="002734B6" w:rsidRPr="00741503" w:rsidRDefault="002734B6" w:rsidP="002734B6">
            <w:pPr>
              <w:jc w:val="center"/>
              <w:rPr>
                <w:rFonts w:cstheme="minorHAnsi"/>
                <w:lang w:val="ru-RU"/>
              </w:rPr>
            </w:pPr>
            <w:r w:rsidRPr="00741503">
              <w:rPr>
                <w:rFonts w:cstheme="minorHAnsi"/>
                <w:lang w:val="ru-RU"/>
              </w:rPr>
              <w:t>Окончание</w:t>
            </w:r>
          </w:p>
        </w:tc>
        <w:tc>
          <w:tcPr>
            <w:tcW w:w="3502" w:type="dxa"/>
            <w:gridSpan w:val="2"/>
            <w:shd w:val="clear" w:color="auto" w:fill="auto"/>
            <w:vAlign w:val="center"/>
          </w:tcPr>
          <w:p w14:paraId="2C296F2E" w14:textId="71C752E7" w:rsidR="002734B6" w:rsidRPr="00741503" w:rsidRDefault="00370A97" w:rsidP="002734B6">
            <w:pPr>
              <w:jc w:val="center"/>
              <w:rPr>
                <w:rFonts w:cstheme="minorHAnsi"/>
              </w:rPr>
            </w:pPr>
            <w:sdt>
              <w:sdtPr>
                <w:rPr>
                  <w:lang w:val="ru-RU"/>
                </w:rPr>
                <w:id w:val="-1406075344"/>
                <w:placeholder>
                  <w:docPart w:val="ABECDDC4E0B8498093CAC4CFB20F7243"/>
                </w:placeholder>
                <w:date w:fullDate="2025-09-07T14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D563F4">
                  <w:rPr>
                    <w:lang w:val="ru-RU"/>
                  </w:rPr>
                  <w:t>07.09.2025 14:00</w:t>
                </w:r>
              </w:sdtContent>
            </w:sdt>
          </w:p>
        </w:tc>
      </w:tr>
    </w:tbl>
    <w:p w14:paraId="4C4D9B32" w14:textId="6B2705F2" w:rsidR="002734B6" w:rsidRPr="00741503" w:rsidRDefault="002734B6" w:rsidP="002734B6">
      <w:pPr>
        <w:pStyle w:val="AUXO-0"/>
        <w:rPr>
          <w:lang w:val="en-US"/>
        </w:rPr>
      </w:pPr>
    </w:p>
    <w:tbl>
      <w:tblPr>
        <w:tblpPr w:leftFromText="180" w:rightFromText="180" w:vertAnchor="text" w:horzAnchor="margin" w:tblpY="27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1F497D" w:themeFill="text2"/>
        <w:tblLayout w:type="fixed"/>
        <w:tblLook w:val="00A0" w:firstRow="1" w:lastRow="0" w:firstColumn="1" w:lastColumn="0" w:noHBand="0" w:noVBand="0"/>
      </w:tblPr>
      <w:tblGrid>
        <w:gridCol w:w="1634"/>
        <w:gridCol w:w="1601"/>
        <w:gridCol w:w="1470"/>
        <w:gridCol w:w="1808"/>
        <w:gridCol w:w="1546"/>
        <w:gridCol w:w="1657"/>
        <w:gridCol w:w="1333"/>
        <w:gridCol w:w="1559"/>
        <w:gridCol w:w="1418"/>
      </w:tblGrid>
      <w:tr w:rsidR="002734B6" w:rsidRPr="00D563F4" w14:paraId="350EB251" w14:textId="77777777" w:rsidTr="002734B6">
        <w:trPr>
          <w:trHeight w:val="249"/>
        </w:trPr>
        <w:tc>
          <w:tcPr>
            <w:tcW w:w="140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hideMark/>
          </w:tcPr>
          <w:p w14:paraId="407DCC2D" w14:textId="77777777" w:rsidR="002734B6" w:rsidRPr="00741503" w:rsidRDefault="002734B6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color w:val="FFFFFF" w:themeColor="background1"/>
                <w:szCs w:val="18"/>
                <w:lang w:val="ru-RU"/>
              </w:rPr>
            </w:pPr>
            <w:proofErr w:type="gramStart"/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Команды</w:t>
            </w:r>
            <w:proofErr w:type="gramEnd"/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 xml:space="preserve"> вовлеченные в работу над изменением</w:t>
            </w:r>
          </w:p>
        </w:tc>
      </w:tr>
      <w:tr w:rsidR="002734B6" w:rsidRPr="00741503" w14:paraId="0845D187" w14:textId="77777777" w:rsidTr="002734B6">
        <w:trPr>
          <w:trHeight w:val="329"/>
        </w:trPr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FDB8A59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Cloud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4571F4B" w14:textId="75FE4D24" w:rsidR="002734B6" w:rsidRPr="00741503" w:rsidRDefault="008B2117" w:rsidP="002734B6">
            <w:pPr>
              <w:jc w:val="center"/>
              <w:rPr>
                <w:szCs w:val="18"/>
              </w:rPr>
            </w:pPr>
            <w:r>
              <w:t>M</w:t>
            </w:r>
            <w:r w:rsidRPr="0009168E">
              <w:t>icrosoft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D586B7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B&amp;S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41FB1BC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Exchange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EF25CA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Network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2D946F7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DBA (SQL)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84327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  <w:lang w:val="ru-RU"/>
              </w:rPr>
              <w:t>Клиент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90FD09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  <w:lang w:val="ru-RU"/>
              </w:rPr>
              <w:t>Подрядчик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B481B23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t>SAP Basis</w:t>
            </w:r>
          </w:p>
        </w:tc>
      </w:tr>
      <w:tr w:rsidR="002734B6" w:rsidRPr="00741503" w14:paraId="67263A6F" w14:textId="77777777" w:rsidTr="002734B6">
        <w:trPr>
          <w:trHeight w:val="186"/>
        </w:trPr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983EA47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0A97">
              <w:rPr>
                <w:szCs w:val="18"/>
              </w:rPr>
            </w:r>
            <w:r w:rsidR="00370A97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4BF9583" w14:textId="75DB1B1F" w:rsidR="002734B6" w:rsidRPr="00741503" w:rsidRDefault="008B2117" w:rsidP="002734B6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39"/>
            <w:r>
              <w:rPr>
                <w:szCs w:val="18"/>
              </w:rPr>
              <w:instrText xml:space="preserve"> FORMCHECKBOX </w:instrText>
            </w:r>
            <w:r w:rsidR="00370A97">
              <w:rPr>
                <w:szCs w:val="18"/>
              </w:rPr>
            </w:r>
            <w:r w:rsidR="00370A97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  <w:bookmarkEnd w:id="1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4D795D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0A97">
              <w:rPr>
                <w:szCs w:val="18"/>
              </w:rPr>
            </w:r>
            <w:r w:rsidR="00370A97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D9C0503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0A97">
              <w:rPr>
                <w:szCs w:val="18"/>
              </w:rPr>
            </w:r>
            <w:r w:rsidR="00370A97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5792EDE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0A97">
              <w:rPr>
                <w:szCs w:val="18"/>
              </w:rPr>
            </w:r>
            <w:r w:rsidR="00370A97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507A7FA" w14:textId="58A51506" w:rsidR="002734B6" w:rsidRPr="00741503" w:rsidRDefault="00034A24" w:rsidP="002734B6">
            <w:pPr>
              <w:jc w:val="center"/>
              <w:rPr>
                <w:szCs w:val="18"/>
              </w:rPr>
            </w:pPr>
            <w:r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1C41DE6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0A97">
              <w:rPr>
                <w:szCs w:val="18"/>
              </w:rPr>
            </w:r>
            <w:r w:rsidR="00370A97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BBBF8F8" w14:textId="77777777" w:rsidR="002734B6" w:rsidRPr="00741503" w:rsidRDefault="002734B6" w:rsidP="002734B6">
            <w:pPr>
              <w:jc w:val="center"/>
              <w:rPr>
                <w:szCs w:val="18"/>
              </w:rPr>
            </w:pPr>
            <w:r w:rsidRPr="00741503">
              <w:rPr>
                <w:szCs w:val="18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1503">
              <w:rPr>
                <w:szCs w:val="18"/>
              </w:rPr>
              <w:instrText xml:space="preserve"> FORMCHECKBOX </w:instrText>
            </w:r>
            <w:r w:rsidR="00370A97">
              <w:rPr>
                <w:szCs w:val="18"/>
              </w:rPr>
            </w:r>
            <w:r w:rsidR="00370A97">
              <w:rPr>
                <w:szCs w:val="18"/>
              </w:rPr>
              <w:fldChar w:fldCharType="separate"/>
            </w:r>
            <w:r w:rsidRPr="00741503">
              <w:rPr>
                <w:szCs w:val="18"/>
              </w:rPr>
              <w:fldChar w:fldCharType="end"/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54AF1AC" w14:textId="3F5829A1" w:rsidR="002734B6" w:rsidRPr="00741503" w:rsidRDefault="00F62E30" w:rsidP="002734B6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18"/>
              </w:rPr>
              <w:instrText xml:space="preserve"> FORMCHECKBOX </w:instrText>
            </w:r>
            <w:r w:rsidR="00370A97">
              <w:rPr>
                <w:szCs w:val="18"/>
              </w:rPr>
            </w:r>
            <w:r w:rsidR="00370A97">
              <w:rPr>
                <w:szCs w:val="18"/>
              </w:rPr>
              <w:fldChar w:fldCharType="separate"/>
            </w:r>
            <w:r>
              <w:rPr>
                <w:szCs w:val="18"/>
              </w:rPr>
              <w:fldChar w:fldCharType="end"/>
            </w:r>
          </w:p>
        </w:tc>
      </w:tr>
    </w:tbl>
    <w:p w14:paraId="0ECE7B9B" w14:textId="2013EEA9" w:rsidR="002734B6" w:rsidRPr="00741503" w:rsidRDefault="002734B6" w:rsidP="002734B6">
      <w:pPr>
        <w:pStyle w:val="AUXO-0"/>
        <w:rPr>
          <w:lang w:val="en-US"/>
        </w:rPr>
      </w:pPr>
    </w:p>
    <w:p w14:paraId="0F757981" w14:textId="4D28C7B7" w:rsidR="001037A0" w:rsidRPr="001F5C08" w:rsidRDefault="001037A0" w:rsidP="00784200">
      <w:pPr>
        <w:tabs>
          <w:tab w:val="left" w:pos="1690"/>
        </w:tabs>
        <w:rPr>
          <w:lang w:val="ru-RU"/>
        </w:rPr>
        <w:sectPr w:rsidR="001037A0" w:rsidRPr="001F5C08" w:rsidSect="002734B6">
          <w:headerReference w:type="first" r:id="rId13"/>
          <w:footerReference w:type="first" r:id="rId14"/>
          <w:pgSz w:w="16839" w:h="11907" w:orient="landscape" w:code="9"/>
          <w:pgMar w:top="2722" w:right="1418" w:bottom="1134" w:left="1418" w:header="1531" w:footer="737" w:gutter="0"/>
          <w:cols w:space="708"/>
          <w:titlePg/>
          <w:docGrid w:linePitch="272"/>
        </w:sectPr>
      </w:pPr>
    </w:p>
    <w:p w14:paraId="56EEFF9C" w14:textId="77777777" w:rsidR="00F2661B" w:rsidRPr="00741503" w:rsidRDefault="00F2661B" w:rsidP="00F2661B">
      <w:pPr>
        <w:pStyle w:val="AUXO-0"/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ayout w:type="fixed"/>
        <w:tblLook w:val="04A0" w:firstRow="1" w:lastRow="0" w:firstColumn="1" w:lastColumn="0" w:noHBand="0" w:noVBand="1"/>
      </w:tblPr>
      <w:tblGrid>
        <w:gridCol w:w="1271"/>
        <w:gridCol w:w="2835"/>
        <w:gridCol w:w="3809"/>
        <w:gridCol w:w="2216"/>
        <w:gridCol w:w="585"/>
        <w:gridCol w:w="586"/>
        <w:gridCol w:w="585"/>
        <w:gridCol w:w="586"/>
        <w:gridCol w:w="585"/>
        <w:gridCol w:w="971"/>
      </w:tblGrid>
      <w:tr w:rsidR="00F825ED" w:rsidRPr="00741503" w14:paraId="42D90D94" w14:textId="77777777" w:rsidTr="00784200">
        <w:trPr>
          <w:cantSplit/>
          <w:trHeight w:val="1574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5F3DC3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Имя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17549376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Организация</w:t>
            </w:r>
          </w:p>
        </w:tc>
        <w:tc>
          <w:tcPr>
            <w:tcW w:w="3809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22A9C90C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Роль</w:t>
            </w:r>
          </w:p>
        </w:tc>
        <w:tc>
          <w:tcPr>
            <w:tcW w:w="2216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66928728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b/>
                <w:color w:val="FFFFFF"/>
                <w:szCs w:val="18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Тел</w:t>
            </w:r>
            <w:r w:rsidRPr="00741503">
              <w:rPr>
                <w:rFonts w:cstheme="minorHAnsi"/>
                <w:b/>
                <w:color w:val="FFFFFF"/>
                <w:szCs w:val="18"/>
              </w:rPr>
              <w:t xml:space="preserve">. </w:t>
            </w:r>
            <w:r w:rsidRPr="00741503">
              <w:rPr>
                <w:rFonts w:cstheme="minorHAnsi"/>
                <w:b/>
                <w:color w:val="FFFFFF"/>
                <w:szCs w:val="18"/>
                <w:lang w:val="ru-RU"/>
              </w:rPr>
              <w:t>номер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1E57F368" w14:textId="7083AF90" w:rsidR="00583ACF" w:rsidRPr="0090069F" w:rsidRDefault="0090069F" w:rsidP="003B5D44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Выполнение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2F21A982" w14:textId="69503D89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Согласование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3970BA11" w14:textId="4655A5BC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Утверждение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349EEFD9" w14:textId="5EC3E587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Информирование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50643139" w14:textId="1C4949C8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Эскалация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00B0F0"/>
            <w:textDirection w:val="btLr"/>
          </w:tcPr>
          <w:p w14:paraId="2EC125EF" w14:textId="17DFC7A3" w:rsidR="00583ACF" w:rsidRPr="00741503" w:rsidRDefault="007A568A" w:rsidP="00583ACF">
            <w:pPr>
              <w:spacing w:before="60" w:after="60"/>
              <w:ind w:left="113" w:right="113"/>
              <w:jc w:val="center"/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</w:pPr>
            <w:r w:rsidRPr="00741503">
              <w:rPr>
                <w:rFonts w:cstheme="minorHAnsi"/>
                <w:b/>
                <w:color w:val="FFFFFF"/>
                <w:sz w:val="16"/>
                <w:szCs w:val="16"/>
                <w:lang w:val="ru-RU"/>
              </w:rPr>
              <w:t>Тестирование</w:t>
            </w:r>
          </w:p>
        </w:tc>
      </w:tr>
      <w:tr w:rsidR="00997C3A" w:rsidRPr="00741503" w14:paraId="004FD085" w14:textId="77777777" w:rsidTr="00784200">
        <w:trPr>
          <w:cantSplit/>
          <w:trHeight w:val="361"/>
        </w:trPr>
        <w:tc>
          <w:tcPr>
            <w:tcW w:w="1271" w:type="dxa"/>
            <w:shd w:val="clear" w:color="auto" w:fill="FFFFFF" w:themeFill="background1"/>
            <w:vAlign w:val="center"/>
          </w:tcPr>
          <w:p w14:paraId="1BEAB2BF" w14:textId="57BB6C29" w:rsidR="00583ACF" w:rsidRPr="00741503" w:rsidRDefault="00F62E30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>
              <w:rPr>
                <w:lang w:val="ru-RU"/>
              </w:rPr>
              <w:t>Третьяков Никита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5D803E9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FFFFFF" w:themeFill="background1"/>
            <w:vAlign w:val="center"/>
          </w:tcPr>
          <w:p w14:paraId="1B1AAFCE" w14:textId="14D3720A" w:rsidR="00583ACF" w:rsidRPr="00741503" w:rsidRDefault="00B47986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Ответственный по процессу управления изменениями (</w:t>
            </w:r>
            <w:r w:rsidR="00583ACF" w:rsidRPr="00741503">
              <w:rPr>
                <w:rFonts w:cstheme="minorHAnsi"/>
                <w:szCs w:val="18"/>
                <w:lang w:val="en-GB"/>
              </w:rPr>
              <w:t>Change</w:t>
            </w:r>
            <w:r w:rsidR="00583ACF" w:rsidRPr="00741503">
              <w:rPr>
                <w:rFonts w:cstheme="minorHAnsi"/>
                <w:szCs w:val="18"/>
                <w:lang w:val="ru-RU"/>
              </w:rPr>
              <w:t xml:space="preserve"> </w:t>
            </w:r>
            <w:r w:rsidR="00583ACF" w:rsidRPr="00741503">
              <w:rPr>
                <w:rFonts w:cstheme="minorHAnsi"/>
                <w:szCs w:val="18"/>
                <w:lang w:val="en-GB"/>
              </w:rPr>
              <w:t>manager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14:paraId="69D7211D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7D1E46F9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0D95BED0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44C5EAE2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77D0B83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1D380733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0978F4B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997C3A" w:rsidRPr="00741503" w14:paraId="3624C7EC" w14:textId="77777777" w:rsidTr="00784200">
        <w:trPr>
          <w:cantSplit/>
          <w:trHeight w:val="361"/>
        </w:trPr>
        <w:tc>
          <w:tcPr>
            <w:tcW w:w="1271" w:type="dxa"/>
            <w:shd w:val="clear" w:color="auto" w:fill="FFFFFF" w:themeFill="background1"/>
            <w:vAlign w:val="center"/>
          </w:tcPr>
          <w:p w14:paraId="10FF23DC" w14:textId="2ACD6222" w:rsidR="00583ACF" w:rsidRPr="000C0A1A" w:rsidRDefault="00365075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DF0143">
              <w:rPr>
                <w:rFonts w:cstheme="minorHAnsi"/>
                <w:szCs w:val="18"/>
                <w:lang w:val="ru-RU"/>
              </w:rPr>
              <w:t>Kornev Aleksey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70F627A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FFFFFF" w:themeFill="background1"/>
            <w:vAlign w:val="center"/>
          </w:tcPr>
          <w:p w14:paraId="1441A2F8" w14:textId="5B46CE4C" w:rsidR="00583ACF" w:rsidRPr="00741503" w:rsidRDefault="00B47986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ru-RU"/>
              </w:rPr>
              <w:t>Технический менеджер (</w:t>
            </w:r>
            <w:r w:rsidR="00583ACF" w:rsidRPr="00741503">
              <w:rPr>
                <w:rFonts w:cstheme="minorHAnsi"/>
                <w:szCs w:val="18"/>
              </w:rPr>
              <w:t>TSM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FFFFFF" w:themeFill="background1"/>
            <w:vAlign w:val="center"/>
          </w:tcPr>
          <w:p w14:paraId="3515B612" w14:textId="3A66FD40" w:rsidR="00583ACF" w:rsidRPr="00741503" w:rsidRDefault="00365075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8E596A">
              <w:rPr>
                <w:lang w:val="ru-RU"/>
              </w:rPr>
              <w:t>+</w:t>
            </w:r>
            <w:r>
              <w:t>7</w:t>
            </w:r>
            <w:r w:rsidRPr="00DF0143">
              <w:rPr>
                <w:lang w:val="ru-RU"/>
              </w:rPr>
              <w:t>9604897020</w:t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1CF6B04D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3ED632B2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A639D66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1A9A1784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2484E50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1953926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583ACF" w:rsidRPr="00741503" w14:paraId="0793B7CA" w14:textId="77777777" w:rsidTr="00784200">
        <w:trPr>
          <w:cantSplit/>
          <w:trHeight w:val="223"/>
        </w:trPr>
        <w:tc>
          <w:tcPr>
            <w:tcW w:w="1271" w:type="dxa"/>
            <w:shd w:val="clear" w:color="auto" w:fill="auto"/>
            <w:vAlign w:val="center"/>
          </w:tcPr>
          <w:p w14:paraId="3C16734A" w14:textId="2A59A49B" w:rsidR="00583ACF" w:rsidRPr="00741503" w:rsidRDefault="000C0A1A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>
              <w:rPr>
                <w:szCs w:val="22"/>
                <w:lang w:val="ru-RU"/>
              </w:rPr>
              <w:t>Олег Попов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51AD75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auto"/>
            <w:vAlign w:val="center"/>
          </w:tcPr>
          <w:p w14:paraId="0C78379A" w14:textId="2BD1E230" w:rsidR="00583ACF" w:rsidRPr="00741503" w:rsidRDefault="00B47986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Менеджер по предоставлению сервисов (</w:t>
            </w:r>
            <w:r w:rsidR="00583ACF" w:rsidRPr="00741503">
              <w:rPr>
                <w:rFonts w:cstheme="minorHAnsi"/>
                <w:szCs w:val="18"/>
                <w:lang w:val="en-GB"/>
              </w:rPr>
              <w:t>SDM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  <w:r w:rsidR="00583ACF" w:rsidRPr="00741503">
              <w:rPr>
                <w:rFonts w:cstheme="minorHAnsi"/>
                <w:szCs w:val="18"/>
                <w:lang w:val="ru-RU"/>
              </w:rPr>
              <w:t xml:space="preserve"> 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7AF9B71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58F26E6F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67837A4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9F5F8F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2C5CDE0B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01BF1C53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1BAE44D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  <w:tr w:rsidR="00583ACF" w:rsidRPr="00741503" w14:paraId="42B22324" w14:textId="77777777" w:rsidTr="00784200">
        <w:trPr>
          <w:cantSplit/>
          <w:trHeight w:val="223"/>
        </w:trPr>
        <w:tc>
          <w:tcPr>
            <w:tcW w:w="1271" w:type="dxa"/>
            <w:shd w:val="clear" w:color="auto" w:fill="auto"/>
            <w:vAlign w:val="center"/>
          </w:tcPr>
          <w:p w14:paraId="48FE7608" w14:textId="72F402AA" w:rsidR="00583ACF" w:rsidRPr="006F72BA" w:rsidRDefault="006F72BA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>
              <w:rPr>
                <w:szCs w:val="22"/>
                <w:lang w:val="ru-RU"/>
              </w:rPr>
              <w:t>Крысанов Максим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02ECD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auto"/>
            <w:vAlign w:val="center"/>
          </w:tcPr>
          <w:p w14:paraId="3C44EF70" w14:textId="0AB76572" w:rsidR="00583ACF" w:rsidRPr="00741503" w:rsidRDefault="007A568A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Исполнитель (</w:t>
            </w:r>
            <w:r w:rsidR="00583ACF" w:rsidRPr="00741503">
              <w:rPr>
                <w:rFonts w:cstheme="minorHAnsi"/>
                <w:szCs w:val="18"/>
              </w:rPr>
              <w:t>Implementer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3BA274C7" w14:textId="4EE7D990" w:rsidR="00583ACF" w:rsidRPr="006F72BA" w:rsidRDefault="00F62E30" w:rsidP="00583ACF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9864E3">
              <w:rPr>
                <w:sz w:val="20"/>
              </w:rPr>
              <w:t>+</w:t>
            </w:r>
            <w:r w:rsidR="006F72BA">
              <w:rPr>
                <w:sz w:val="20"/>
                <w:lang w:val="ru-RU"/>
              </w:rPr>
              <w:t>79518741174</w:t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6266CF02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1D205BF7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7D74DD35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0757293A" w14:textId="464264BB" w:rsidR="00583ACF" w:rsidRPr="00741503" w:rsidRDefault="0090069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35D549FF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528490C1" w14:textId="77777777" w:rsidR="00583ACF" w:rsidRPr="00741503" w:rsidRDefault="00583ACF" w:rsidP="00583ACF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</w:tr>
      <w:tr w:rsidR="00312872" w:rsidRPr="00741503" w14:paraId="1255AB25" w14:textId="77777777" w:rsidTr="00784200">
        <w:trPr>
          <w:cantSplit/>
          <w:trHeight w:val="223"/>
        </w:trPr>
        <w:tc>
          <w:tcPr>
            <w:tcW w:w="1271" w:type="dxa"/>
            <w:shd w:val="clear" w:color="auto" w:fill="auto"/>
            <w:vAlign w:val="center"/>
          </w:tcPr>
          <w:p w14:paraId="219A8383" w14:textId="411A9E35" w:rsidR="00312872" w:rsidRDefault="00312872" w:rsidP="00312872">
            <w:pPr>
              <w:spacing w:before="60" w:after="60"/>
              <w:jc w:val="center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Игнатов Владимир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FB403BF" w14:textId="1C42183D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shd w:val="clear" w:color="auto" w:fill="auto"/>
            <w:vAlign w:val="center"/>
          </w:tcPr>
          <w:p w14:paraId="780087FB" w14:textId="2EA88B97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Исполнитель (</w:t>
            </w:r>
            <w:r w:rsidRPr="00741503">
              <w:rPr>
                <w:rFonts w:cstheme="minorHAnsi"/>
                <w:szCs w:val="18"/>
              </w:rPr>
              <w:t>Implementer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476DA0F8" w14:textId="3338A96D" w:rsidR="00312872" w:rsidRPr="009864E3" w:rsidRDefault="00312872" w:rsidP="00312872">
            <w:pPr>
              <w:spacing w:before="60" w:after="60"/>
              <w:jc w:val="center"/>
              <w:rPr>
                <w:sz w:val="20"/>
              </w:rPr>
            </w:pPr>
            <w:r w:rsidRPr="009864E3">
              <w:rPr>
                <w:sz w:val="20"/>
              </w:rPr>
              <w:t>+</w:t>
            </w:r>
            <w:r>
              <w:rPr>
                <w:sz w:val="20"/>
                <w:lang w:val="ru-RU"/>
              </w:rPr>
              <w:t>79312503547</w:t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53C51C70" w14:textId="00FB54C3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4BE0E66E" w14:textId="77777777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0DF4D977" w14:textId="77777777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shd w:val="clear" w:color="auto" w:fill="FFFFFF" w:themeFill="background1"/>
            <w:vAlign w:val="center"/>
          </w:tcPr>
          <w:p w14:paraId="054752FF" w14:textId="44EF76D6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5" w:type="dxa"/>
            <w:shd w:val="clear" w:color="auto" w:fill="FFFFFF" w:themeFill="background1"/>
            <w:vAlign w:val="center"/>
          </w:tcPr>
          <w:p w14:paraId="1C47ACEC" w14:textId="77777777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04C19AA0" w14:textId="31AEB9D9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1503"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 w:rsidRPr="00741503"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</w:tr>
      <w:tr w:rsidR="00312872" w:rsidRPr="00741503" w14:paraId="432FE8E1" w14:textId="77777777" w:rsidTr="000415AE">
        <w:trPr>
          <w:cantSplit/>
          <w:trHeight w:val="22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5A078" w14:textId="5C429154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</w:rPr>
            </w:pPr>
            <w:r>
              <w:rPr>
                <w:szCs w:val="22"/>
                <w:lang w:val="ru-RU"/>
              </w:rPr>
              <w:t>Булгаков Андрей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9EEFD" w14:textId="00A58C0E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741503">
              <w:rPr>
                <w:rFonts w:cstheme="minorHAnsi"/>
                <w:szCs w:val="18"/>
                <w:lang w:val="en-GB"/>
              </w:rPr>
              <w:t>A</w:t>
            </w:r>
            <w:proofErr w:type="spellStart"/>
            <w:r w:rsidRPr="00741503">
              <w:rPr>
                <w:rFonts w:cstheme="minorHAnsi"/>
                <w:szCs w:val="18"/>
              </w:rPr>
              <w:t>uxo</w:t>
            </w:r>
            <w:proofErr w:type="spellEnd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2401F" w14:textId="133E53DF" w:rsidR="00312872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ru-RU"/>
              </w:rPr>
            </w:pPr>
            <w:r w:rsidRPr="00741503">
              <w:rPr>
                <w:rFonts w:cstheme="minorHAnsi"/>
                <w:szCs w:val="18"/>
                <w:lang w:val="ru-RU"/>
              </w:rPr>
              <w:t>Исполнитель (</w:t>
            </w:r>
            <w:r w:rsidRPr="00741503">
              <w:rPr>
                <w:rFonts w:cstheme="minorHAnsi"/>
                <w:szCs w:val="18"/>
              </w:rPr>
              <w:t>Implementer</w:t>
            </w:r>
            <w:r w:rsidRPr="00741503">
              <w:rPr>
                <w:rFonts w:cstheme="minorHAnsi"/>
                <w:szCs w:val="18"/>
                <w:lang w:val="ru-RU"/>
              </w:rPr>
              <w:t>)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2A16D" w14:textId="551CECCC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 w:rsidRPr="005644D7">
              <w:rPr>
                <w:rFonts w:cstheme="minorHAnsi"/>
                <w:szCs w:val="18"/>
                <w:lang w:val="en-GB"/>
              </w:rPr>
              <w:t>+79102400316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77CD55" w14:textId="3BF107CE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Cs w:val="18"/>
                <w:lang w:val="en-GB"/>
              </w:rPr>
              <w:instrText xml:space="preserve"> FORMCHECKBOX </w:instrText>
            </w:r>
            <w:r w:rsidR="00370A97">
              <w:rPr>
                <w:rFonts w:cstheme="minorHAnsi"/>
                <w:szCs w:val="18"/>
                <w:lang w:val="en-GB"/>
              </w:rPr>
            </w:r>
            <w:r w:rsidR="00370A97">
              <w:rPr>
                <w:rFonts w:cstheme="minorHAnsi"/>
                <w:szCs w:val="18"/>
                <w:lang w:val="en-GB"/>
              </w:rPr>
              <w:fldChar w:fldCharType="separate"/>
            </w:r>
            <w:r>
              <w:rPr>
                <w:rFonts w:cstheme="minorHAnsi"/>
                <w:szCs w:val="18"/>
                <w:lang w:val="en-GB"/>
              </w:rPr>
              <w:fldChar w:fldCharType="end"/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0CFDBC" w14:textId="77777777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6EF68D" w14:textId="77777777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57696" w14:textId="77777777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D31987" w14:textId="77777777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87435C" w14:textId="77777777" w:rsidR="00312872" w:rsidRPr="00741503" w:rsidRDefault="00312872" w:rsidP="00312872">
            <w:pPr>
              <w:spacing w:before="60" w:after="60"/>
              <w:jc w:val="center"/>
              <w:rPr>
                <w:rFonts w:cstheme="minorHAnsi"/>
                <w:szCs w:val="18"/>
                <w:lang w:val="en-GB"/>
              </w:rPr>
            </w:pPr>
          </w:p>
        </w:tc>
      </w:tr>
    </w:tbl>
    <w:p w14:paraId="2427594D" w14:textId="4979F5A6" w:rsidR="00583ACF" w:rsidRPr="00741503" w:rsidRDefault="00583ACF" w:rsidP="00F2661B">
      <w:pPr>
        <w:pStyle w:val="AUXO-0"/>
      </w:pPr>
    </w:p>
    <w:p w14:paraId="66D1CBDA" w14:textId="1847E59F" w:rsidR="00DF1767" w:rsidRPr="00741503" w:rsidRDefault="00DF1767" w:rsidP="00F2661B">
      <w:pPr>
        <w:pStyle w:val="AUXO-0"/>
      </w:pPr>
    </w:p>
    <w:p w14:paraId="1940CBF2" w14:textId="4348521E" w:rsidR="006E01AB" w:rsidRPr="00741503" w:rsidRDefault="006E01AB" w:rsidP="00F2661B">
      <w:pPr>
        <w:pStyle w:val="AUXO-0"/>
      </w:pPr>
    </w:p>
    <w:p w14:paraId="488314A7" w14:textId="17366EF3" w:rsidR="006E01AB" w:rsidRPr="00741503" w:rsidRDefault="006E01AB" w:rsidP="00F2661B">
      <w:pPr>
        <w:pStyle w:val="AUXO-0"/>
      </w:pPr>
    </w:p>
    <w:p w14:paraId="1E4B0EA9" w14:textId="292A4197" w:rsidR="006E01AB" w:rsidRPr="00741503" w:rsidRDefault="006E01AB" w:rsidP="00F2661B">
      <w:pPr>
        <w:pStyle w:val="AUXO-0"/>
      </w:pPr>
    </w:p>
    <w:p w14:paraId="5522F394" w14:textId="6CE80355" w:rsidR="006E01AB" w:rsidRPr="00741503" w:rsidRDefault="006E01AB" w:rsidP="00F2661B">
      <w:pPr>
        <w:pStyle w:val="AUXO-0"/>
      </w:pPr>
    </w:p>
    <w:p w14:paraId="1BD4B417" w14:textId="0C814F76" w:rsidR="006E01AB" w:rsidRPr="00741503" w:rsidRDefault="006E01AB" w:rsidP="00F2661B">
      <w:pPr>
        <w:pStyle w:val="AUXO-0"/>
      </w:pPr>
    </w:p>
    <w:p w14:paraId="67A04A59" w14:textId="3AAE503A" w:rsidR="006E01AB" w:rsidRDefault="006E01AB" w:rsidP="00F2661B">
      <w:pPr>
        <w:pStyle w:val="AUXO-0"/>
      </w:pPr>
    </w:p>
    <w:p w14:paraId="31A74FFA" w14:textId="77777777" w:rsidR="00F62E30" w:rsidRPr="00741503" w:rsidRDefault="00F62E30" w:rsidP="00F2661B">
      <w:pPr>
        <w:pStyle w:val="AUXO-0"/>
      </w:pPr>
    </w:p>
    <w:p w14:paraId="1E83C0D8" w14:textId="4375BA79" w:rsidR="006E01AB" w:rsidRPr="00741503" w:rsidRDefault="006E01AB" w:rsidP="00F2661B">
      <w:pPr>
        <w:pStyle w:val="AUXO-0"/>
      </w:pPr>
    </w:p>
    <w:p w14:paraId="167F8A45" w14:textId="62891E39" w:rsidR="006E01AB" w:rsidRPr="00741503" w:rsidRDefault="006E01AB" w:rsidP="00F2661B">
      <w:pPr>
        <w:pStyle w:val="AUXO-0"/>
      </w:pPr>
    </w:p>
    <w:p w14:paraId="4159648C" w14:textId="77777777" w:rsidR="006E01AB" w:rsidRPr="00741503" w:rsidRDefault="006E01AB" w:rsidP="00F2661B">
      <w:pPr>
        <w:pStyle w:val="AUXO-0"/>
      </w:pPr>
    </w:p>
    <w:tbl>
      <w:tblPr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90"/>
        <w:gridCol w:w="2000"/>
        <w:gridCol w:w="1293"/>
        <w:gridCol w:w="2989"/>
        <w:gridCol w:w="1998"/>
        <w:gridCol w:w="3356"/>
      </w:tblGrid>
      <w:tr w:rsidR="00583ACF" w:rsidRPr="00741503" w14:paraId="0C3F343C" w14:textId="77777777" w:rsidTr="0022782F">
        <w:trPr>
          <w:trHeight w:val="307"/>
        </w:trPr>
        <w:tc>
          <w:tcPr>
            <w:tcW w:w="14026" w:type="dxa"/>
            <w:gridSpan w:val="6"/>
            <w:shd w:val="clear" w:color="auto" w:fill="00B0F0"/>
          </w:tcPr>
          <w:p w14:paraId="23E11068" w14:textId="77777777" w:rsidR="00583ACF" w:rsidRPr="00741503" w:rsidRDefault="00583ACF" w:rsidP="002734B6">
            <w:pPr>
              <w:numPr>
                <w:ilvl w:val="0"/>
                <w:numId w:val="15"/>
              </w:numPr>
              <w:spacing w:before="60" w:after="60"/>
              <w:contextualSpacing/>
              <w:rPr>
                <w:b/>
                <w:bCs/>
                <w:szCs w:val="18"/>
                <w:lang w:val="en-GB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Классификация</w:t>
            </w:r>
          </w:p>
        </w:tc>
      </w:tr>
      <w:tr w:rsidR="00583ACF" w:rsidRPr="00741503" w14:paraId="6BDB12F5" w14:textId="77777777" w:rsidTr="0022782F">
        <w:trPr>
          <w:trHeight w:val="528"/>
        </w:trPr>
        <w:tc>
          <w:tcPr>
            <w:tcW w:w="4390" w:type="dxa"/>
            <w:gridSpan w:val="2"/>
            <w:shd w:val="clear" w:color="auto" w:fill="auto"/>
          </w:tcPr>
          <w:p w14:paraId="6FC39C17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Тип изменения</w:t>
            </w:r>
          </w:p>
        </w:tc>
        <w:sdt>
          <w:sdtPr>
            <w:rPr>
              <w:szCs w:val="18"/>
              <w:lang w:val="en-GB"/>
            </w:rPr>
            <w:id w:val="1688172487"/>
            <w:placeholder>
              <w:docPart w:val="D4F979F3BED34BABA0D4949B7BF330DB"/>
            </w:placeholder>
            <w:dropDownList>
              <w:listItem w:displayText="Choose an item" w:value=""/>
              <w:listItem w:displayText="Non-standard" w:value="0"/>
              <w:listItem w:displayText="Standard" w:value="1"/>
              <w:listItem w:displayText="Emergency" w:value="3"/>
              <w:listItem w:displayText="Urgent" w:value="Urgent"/>
            </w:dropDownList>
          </w:sdtPr>
          <w:sdtEndPr/>
          <w:sdtContent>
            <w:tc>
              <w:tcPr>
                <w:tcW w:w="9636" w:type="dxa"/>
                <w:gridSpan w:val="4"/>
                <w:shd w:val="clear" w:color="auto" w:fill="auto"/>
              </w:tcPr>
              <w:p w14:paraId="3E480455" w14:textId="77777777" w:rsidR="00583ACF" w:rsidRPr="00741503" w:rsidRDefault="00583ACF" w:rsidP="00583ACF">
                <w:pPr>
                  <w:spacing w:before="60" w:after="60"/>
                  <w:rPr>
                    <w:szCs w:val="18"/>
                    <w:lang w:val="ru-RU"/>
                  </w:rPr>
                </w:pPr>
                <w:r w:rsidRPr="00741503">
                  <w:rPr>
                    <w:szCs w:val="18"/>
                    <w:lang w:val="en-GB"/>
                  </w:rPr>
                  <w:t>Non-standard</w:t>
                </w:r>
              </w:p>
            </w:tc>
          </w:sdtContent>
        </w:sdt>
      </w:tr>
      <w:tr w:rsidR="00583ACF" w:rsidRPr="00741503" w14:paraId="7246A77F" w14:textId="77777777" w:rsidTr="0022782F">
        <w:trPr>
          <w:trHeight w:val="550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4E73384A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Обоснование срочности выполнения работ</w:t>
            </w:r>
          </w:p>
        </w:tc>
        <w:tc>
          <w:tcPr>
            <w:tcW w:w="9636" w:type="dxa"/>
            <w:gridSpan w:val="4"/>
            <w:shd w:val="clear" w:color="auto" w:fill="auto"/>
          </w:tcPr>
          <w:p w14:paraId="35434F51" w14:textId="77777777" w:rsidR="00583ACF" w:rsidRPr="00741503" w:rsidRDefault="00583ACF" w:rsidP="00583ACF">
            <w:pPr>
              <w:spacing w:before="60" w:after="60"/>
              <w:ind w:left="36"/>
              <w:rPr>
                <w:szCs w:val="18"/>
                <w:lang w:val="ru-RU"/>
              </w:rPr>
            </w:pPr>
          </w:p>
        </w:tc>
      </w:tr>
      <w:tr w:rsidR="00583ACF" w:rsidRPr="00D563F4" w14:paraId="4E398DEE" w14:textId="77777777" w:rsidTr="0022782F">
        <w:trPr>
          <w:trHeight w:val="550"/>
        </w:trPr>
        <w:tc>
          <w:tcPr>
            <w:tcW w:w="2390" w:type="dxa"/>
            <w:shd w:val="clear" w:color="auto" w:fill="auto"/>
            <w:vAlign w:val="center"/>
          </w:tcPr>
          <w:p w14:paraId="1B94A182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Риски</w:t>
            </w:r>
          </w:p>
        </w:tc>
        <w:sdt>
          <w:sdtPr>
            <w:rPr>
              <w:szCs w:val="18"/>
              <w:lang w:val="en-GB"/>
            </w:rPr>
            <w:id w:val="2133745619"/>
            <w:placeholder>
              <w:docPart w:val="0E2F62C18CB74C1C9F1811923BE008B5"/>
            </w:placeholder>
            <w:dropDownList>
              <w:listItem w:displayText="Choose an item" w:value=""/>
              <w:listItem w:displayText="No risk" w:value="0"/>
              <w:listItem w:displayText="Low" w:value="1"/>
              <w:listItem w:displayText="Medium" w:value="2"/>
              <w:listItem w:displayText="High" w:value="3"/>
            </w:dropDownList>
          </w:sdtPr>
          <w:sdtEndPr/>
          <w:sdtContent>
            <w:tc>
              <w:tcPr>
                <w:tcW w:w="2000" w:type="dxa"/>
                <w:shd w:val="clear" w:color="auto" w:fill="auto"/>
              </w:tcPr>
              <w:p w14:paraId="3004C122" w14:textId="401C828B" w:rsidR="00583ACF" w:rsidRPr="00741503" w:rsidRDefault="005644D7" w:rsidP="00583ACF">
                <w:pPr>
                  <w:spacing w:before="60" w:after="60"/>
                  <w:rPr>
                    <w:szCs w:val="18"/>
                    <w:lang w:val="en-GB"/>
                  </w:rPr>
                </w:pPr>
                <w:r>
                  <w:rPr>
                    <w:szCs w:val="18"/>
                    <w:lang w:val="en-GB"/>
                  </w:rPr>
                  <w:t>Medium</w:t>
                </w:r>
              </w:p>
            </w:tc>
          </w:sdtContent>
        </w:sdt>
        <w:tc>
          <w:tcPr>
            <w:tcW w:w="9636" w:type="dxa"/>
            <w:gridSpan w:val="4"/>
            <w:shd w:val="clear" w:color="auto" w:fill="auto"/>
          </w:tcPr>
          <w:p w14:paraId="41720513" w14:textId="119FA030" w:rsidR="00583ACF" w:rsidRPr="00741503" w:rsidRDefault="00F62E30" w:rsidP="00583ACF">
            <w:pPr>
              <w:spacing w:before="60" w:after="60"/>
              <w:rPr>
                <w:szCs w:val="18"/>
                <w:lang w:val="ru-RU"/>
              </w:rPr>
            </w:pPr>
            <w:r>
              <w:rPr>
                <w:lang w:val="ru-RU"/>
              </w:rPr>
              <w:t>Контролируемая деградация работы сервиса во время проведения работ по обновлению</w:t>
            </w:r>
          </w:p>
        </w:tc>
      </w:tr>
      <w:tr w:rsidR="00583ACF" w:rsidRPr="00741503" w14:paraId="4D7CB8FF" w14:textId="77777777" w:rsidTr="0022782F">
        <w:trPr>
          <w:trHeight w:val="544"/>
        </w:trPr>
        <w:tc>
          <w:tcPr>
            <w:tcW w:w="2390" w:type="dxa"/>
            <w:shd w:val="clear" w:color="auto" w:fill="auto"/>
            <w:vAlign w:val="center"/>
          </w:tcPr>
          <w:p w14:paraId="1106D01C" w14:textId="77777777" w:rsidR="00583ACF" w:rsidRPr="00741503" w:rsidRDefault="00583ACF" w:rsidP="00583ACF">
            <w:pPr>
              <w:spacing w:before="60" w:after="60"/>
              <w:jc w:val="center"/>
              <w:rPr>
                <w:b/>
                <w:szCs w:val="18"/>
                <w:lang w:val="ru-RU"/>
              </w:rPr>
            </w:pPr>
            <w:r w:rsidRPr="00741503">
              <w:rPr>
                <w:b/>
                <w:szCs w:val="18"/>
                <w:lang w:val="ru-RU"/>
              </w:rPr>
              <w:t>Влияние</w:t>
            </w:r>
          </w:p>
        </w:tc>
        <w:sdt>
          <w:sdtPr>
            <w:rPr>
              <w:szCs w:val="18"/>
              <w:lang w:val="en-GB"/>
            </w:rPr>
            <w:id w:val="1578710623"/>
            <w:placeholder>
              <w:docPart w:val="EB0F11C2D47E4942976F89A38B08C98B"/>
            </w:placeholder>
            <w:dropDownList>
              <w:listItem w:value="Choose an item."/>
              <w:listItem w:displayText="No Impact" w:value="0"/>
              <w:listItem w:displayText="Low" w:value="Low"/>
              <w:listItem w:displayText="Medium" w:value="Medium"/>
              <w:listItem w:displayText="Large Impact" w:value="Large Impact"/>
            </w:dropDownList>
          </w:sdtPr>
          <w:sdtEndPr/>
          <w:sdtContent>
            <w:tc>
              <w:tcPr>
                <w:tcW w:w="2000" w:type="dxa"/>
                <w:shd w:val="clear" w:color="auto" w:fill="auto"/>
              </w:tcPr>
              <w:p w14:paraId="4D6A842F" w14:textId="433DE1CB" w:rsidR="00583ACF" w:rsidRPr="00741503" w:rsidRDefault="005644D7" w:rsidP="00583ACF">
                <w:pPr>
                  <w:spacing w:before="60" w:after="60"/>
                  <w:rPr>
                    <w:szCs w:val="18"/>
                    <w:lang w:val="ru-RU"/>
                  </w:rPr>
                </w:pPr>
                <w:r>
                  <w:rPr>
                    <w:szCs w:val="18"/>
                    <w:lang w:val="en-GB"/>
                  </w:rPr>
                  <w:t>Medium</w:t>
                </w:r>
              </w:p>
            </w:tc>
          </w:sdtContent>
        </w:sdt>
        <w:tc>
          <w:tcPr>
            <w:tcW w:w="9636" w:type="dxa"/>
            <w:gridSpan w:val="4"/>
            <w:shd w:val="clear" w:color="auto" w:fill="auto"/>
            <w:vAlign w:val="center"/>
          </w:tcPr>
          <w:p w14:paraId="0A5DD9E4" w14:textId="11C162D6" w:rsidR="00583ACF" w:rsidRPr="00741503" w:rsidRDefault="00234178" w:rsidP="00583ACF">
            <w:pPr>
              <w:spacing w:before="60" w:after="60"/>
              <w:rPr>
                <w:szCs w:val="18"/>
                <w:lang w:val="ru-RU"/>
              </w:rPr>
            </w:pPr>
            <w:r>
              <w:rPr>
                <w:rFonts w:cs="Arial"/>
                <w:color w:val="000000" w:themeColor="text1"/>
                <w:lang w:val="ru-RU"/>
              </w:rPr>
              <w:t xml:space="preserve">Временная недоступность </w:t>
            </w:r>
            <w:r>
              <w:rPr>
                <w:rFonts w:cs="Arial"/>
                <w:color w:val="000000" w:themeColor="text1"/>
              </w:rPr>
              <w:t>SharePoint Server 2019</w:t>
            </w:r>
          </w:p>
        </w:tc>
      </w:tr>
      <w:tr w:rsidR="00583ACF" w:rsidRPr="00741503" w14:paraId="1E274AF6" w14:textId="77777777" w:rsidTr="0022782F">
        <w:trPr>
          <w:trHeight w:val="544"/>
        </w:trPr>
        <w:tc>
          <w:tcPr>
            <w:tcW w:w="2390" w:type="dxa"/>
            <w:shd w:val="clear" w:color="auto" w:fill="auto"/>
            <w:vAlign w:val="center"/>
          </w:tcPr>
          <w:p w14:paraId="44D1FF2E" w14:textId="5DF0C1E5" w:rsidR="00583ACF" w:rsidRPr="00741503" w:rsidRDefault="00F8112C" w:rsidP="00583ACF">
            <w:pPr>
              <w:spacing w:before="60" w:after="60"/>
              <w:jc w:val="center"/>
              <w:rPr>
                <w:b/>
                <w:szCs w:val="18"/>
              </w:rPr>
            </w:pPr>
            <w:r w:rsidRPr="00741503">
              <w:rPr>
                <w:b/>
                <w:szCs w:val="18"/>
                <w:lang w:val="ru-RU"/>
              </w:rPr>
              <w:t>Время простоя (</w:t>
            </w:r>
            <w:r w:rsidR="00583ACF" w:rsidRPr="00741503">
              <w:rPr>
                <w:b/>
                <w:szCs w:val="18"/>
              </w:rPr>
              <w:t>Downtime</w:t>
            </w:r>
            <w:r w:rsidRPr="00741503">
              <w:rPr>
                <w:b/>
                <w:szCs w:val="18"/>
                <w:lang w:val="ru-RU"/>
              </w:rPr>
              <w:t>)</w:t>
            </w:r>
          </w:p>
        </w:tc>
        <w:tc>
          <w:tcPr>
            <w:tcW w:w="2000" w:type="dxa"/>
            <w:shd w:val="clear" w:color="auto" w:fill="auto"/>
          </w:tcPr>
          <w:p w14:paraId="47375ACE" w14:textId="3F5036B1" w:rsidR="00583ACF" w:rsidRPr="00741503" w:rsidRDefault="00370A97" w:rsidP="00583ACF">
            <w:pPr>
              <w:tabs>
                <w:tab w:val="left" w:pos="915"/>
              </w:tabs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szCs w:val="18"/>
                  <w:lang w:val="en-GB"/>
                </w:rPr>
                <w:id w:val="1737659922"/>
                <w:placeholder>
                  <w:docPart w:val="AC38860E515E4CE6AE0C39EDC47CE6E6"/>
                </w:placeholder>
                <w:dropDownList>
                  <w:listItem w:value="Choose an item."/>
                  <w:listItem w:displayText="Да" w:value="0"/>
                  <w:listItem w:displayText="Нет" w:value="Нет"/>
                </w:dropDownList>
              </w:sdtPr>
              <w:sdtEndPr/>
              <w:sdtContent>
                <w:r w:rsidR="00234178">
                  <w:rPr>
                    <w:szCs w:val="18"/>
                    <w:lang w:val="en-GB"/>
                  </w:rPr>
                  <w:t>Да</w:t>
                </w:r>
              </w:sdtContent>
            </w:sdt>
          </w:p>
        </w:tc>
        <w:tc>
          <w:tcPr>
            <w:tcW w:w="1293" w:type="dxa"/>
            <w:shd w:val="clear" w:color="auto" w:fill="auto"/>
            <w:vAlign w:val="center"/>
          </w:tcPr>
          <w:p w14:paraId="31A37B89" w14:textId="77777777" w:rsidR="00583ACF" w:rsidRPr="00741503" w:rsidRDefault="00583ACF" w:rsidP="00583ACF">
            <w:pPr>
              <w:spacing w:before="60" w:after="60"/>
              <w:jc w:val="center"/>
              <w:rPr>
                <w:szCs w:val="18"/>
                <w:lang w:val="ru-RU"/>
              </w:rPr>
            </w:pPr>
            <w:r w:rsidRPr="00741503">
              <w:rPr>
                <w:szCs w:val="18"/>
                <w:lang w:val="ru-RU"/>
              </w:rPr>
              <w:t>Начало</w:t>
            </w:r>
          </w:p>
        </w:tc>
        <w:tc>
          <w:tcPr>
            <w:tcW w:w="2989" w:type="dxa"/>
            <w:shd w:val="clear" w:color="auto" w:fill="auto"/>
          </w:tcPr>
          <w:p w14:paraId="67C7036B" w14:textId="6D5C8F58" w:rsidR="00583ACF" w:rsidRPr="00741503" w:rsidRDefault="00370A97" w:rsidP="00583ACF">
            <w:pPr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szCs w:val="18"/>
                  <w:lang w:val="en-GB"/>
                </w:rPr>
                <w:id w:val="317618519"/>
                <w:placeholder>
                  <w:docPart w:val="E71BB9C0D0FD4B3A88003E1C3F2F0ACE"/>
                </w:placeholder>
                <w:date w:fullDate="2025-09-07T11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D563F4">
                  <w:rPr>
                    <w:szCs w:val="18"/>
                    <w:lang w:val="ru-RU"/>
                  </w:rPr>
                  <w:t>07.09.2025 11:00</w:t>
                </w:r>
              </w:sdtContent>
            </w:sdt>
          </w:p>
        </w:tc>
        <w:tc>
          <w:tcPr>
            <w:tcW w:w="1998" w:type="dxa"/>
            <w:shd w:val="clear" w:color="auto" w:fill="auto"/>
            <w:vAlign w:val="center"/>
          </w:tcPr>
          <w:p w14:paraId="58DB191B" w14:textId="77777777" w:rsidR="00583ACF" w:rsidRPr="00741503" w:rsidRDefault="00583ACF" w:rsidP="00583ACF">
            <w:pPr>
              <w:spacing w:before="60" w:after="60"/>
              <w:jc w:val="center"/>
              <w:rPr>
                <w:szCs w:val="18"/>
                <w:lang w:val="en-GB"/>
              </w:rPr>
            </w:pPr>
            <w:r w:rsidRPr="00741503">
              <w:rPr>
                <w:szCs w:val="18"/>
                <w:lang w:val="ru-RU"/>
              </w:rPr>
              <w:t>Окончание</w:t>
            </w:r>
          </w:p>
        </w:tc>
        <w:tc>
          <w:tcPr>
            <w:tcW w:w="3356" w:type="dxa"/>
            <w:shd w:val="clear" w:color="auto" w:fill="auto"/>
          </w:tcPr>
          <w:p w14:paraId="685EF699" w14:textId="52729E0B" w:rsidR="00583ACF" w:rsidRPr="00741503" w:rsidRDefault="00370A97" w:rsidP="00583ACF">
            <w:pPr>
              <w:spacing w:before="60" w:after="60"/>
              <w:rPr>
                <w:szCs w:val="18"/>
                <w:lang w:val="en-GB"/>
              </w:rPr>
            </w:pPr>
            <w:sdt>
              <w:sdtPr>
                <w:rPr>
                  <w:szCs w:val="18"/>
                  <w:lang w:val="en-GB"/>
                </w:rPr>
                <w:id w:val="1000390159"/>
                <w:placeholder>
                  <w:docPart w:val="4DC349F1AE544B039F1EC5ADACFAABA4"/>
                </w:placeholder>
                <w:date w:fullDate="2025-09-07T14:00:00Z">
                  <w:dateFormat w:val="dd.MM.yyyy H:mm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D563F4">
                  <w:rPr>
                    <w:szCs w:val="18"/>
                    <w:lang w:val="ru-RU"/>
                  </w:rPr>
                  <w:t>07.09.2025 14:00</w:t>
                </w:r>
              </w:sdtContent>
            </w:sdt>
          </w:p>
        </w:tc>
      </w:tr>
    </w:tbl>
    <w:p w14:paraId="6AB760C7" w14:textId="3AA50D1D" w:rsidR="00997C3A" w:rsidRPr="00741503" w:rsidRDefault="00997C3A" w:rsidP="00DF1767">
      <w:pPr>
        <w:pStyle w:val="AUXO-0"/>
        <w:rPr>
          <w:lang w:val="en-US"/>
        </w:rPr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1842"/>
        <w:gridCol w:w="3544"/>
        <w:gridCol w:w="992"/>
        <w:gridCol w:w="2410"/>
        <w:gridCol w:w="1985"/>
      </w:tblGrid>
      <w:tr w:rsidR="00583ACF" w:rsidRPr="00741503" w14:paraId="1FEB0831" w14:textId="77777777" w:rsidTr="0022782F">
        <w:trPr>
          <w:trHeight w:val="696"/>
        </w:trPr>
        <w:tc>
          <w:tcPr>
            <w:tcW w:w="14026" w:type="dxa"/>
            <w:gridSpan w:val="7"/>
            <w:shd w:val="clear" w:color="auto" w:fill="00B0F0"/>
            <w:vAlign w:val="center"/>
          </w:tcPr>
          <w:p w14:paraId="53D4A5D7" w14:textId="77777777" w:rsidR="00583ACF" w:rsidRPr="00741503" w:rsidRDefault="00583ACF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План выполнения</w:t>
            </w:r>
          </w:p>
        </w:tc>
      </w:tr>
      <w:tr w:rsidR="00997C3A" w:rsidRPr="00741503" w14:paraId="561E5334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60689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57B3A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54885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BF840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F723C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E5079" w14:textId="30F0D792" w:rsidR="00583ACF" w:rsidRPr="000415AE" w:rsidRDefault="000415AE" w:rsidP="000415AE">
            <w:pPr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20248" w14:textId="77777777" w:rsidR="00583ACF" w:rsidRPr="00741503" w:rsidRDefault="00583ACF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353716" w:rsidRPr="00741503" w14:paraId="56A43999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1E0290" w14:textId="75427633" w:rsidR="00353716" w:rsidRPr="00353716" w:rsidRDefault="00353716" w:rsidP="00583ACF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353716">
              <w:rPr>
                <w:rFonts w:cs="Arial"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553EA2" w14:textId="5C84906E" w:rsidR="00353716" w:rsidRPr="00741503" w:rsidRDefault="006D2453" w:rsidP="009E35C2">
            <w:pPr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2E2A6E">
              <w:rPr>
                <w:lang w:val="ru-RU"/>
              </w:rPr>
              <w:t xml:space="preserve">Остановка </w:t>
            </w:r>
            <w:r>
              <w:rPr>
                <w:lang w:val="ru-RU"/>
              </w:rPr>
              <w:t>и выключение</w:t>
            </w:r>
            <w:r w:rsidRPr="002E1205">
              <w:rPr>
                <w:lang w:val="ru-RU"/>
              </w:rPr>
              <w:t xml:space="preserve"> </w:t>
            </w:r>
            <w:r>
              <w:t>VM</w:t>
            </w:r>
            <w:r w:rsidRPr="002E1205">
              <w:rPr>
                <w:lang w:val="ru-RU"/>
              </w:rPr>
              <w:t xml:space="preserve"> </w:t>
            </w:r>
            <w:r w:rsidR="00353716" w:rsidRPr="002E2A6E">
              <w:rPr>
                <w:lang w:val="ru-RU"/>
              </w:rPr>
              <w:t xml:space="preserve"> серверов фермы </w:t>
            </w:r>
            <w:r w:rsidR="00353716">
              <w:t>SharePoint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508B0A" w14:textId="776B7957" w:rsidR="00353716" w:rsidRPr="00741503" w:rsidRDefault="00353716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365832" w14:textId="42DC0F60" w:rsidR="00353716" w:rsidRDefault="006D2453" w:rsidP="00353716">
            <w:pPr>
              <w:rPr>
                <w:lang w:val="ru-RU"/>
              </w:rPr>
            </w:pPr>
            <w:r w:rsidRPr="002E2A6E">
              <w:rPr>
                <w:lang w:val="ru-RU"/>
              </w:rPr>
              <w:t xml:space="preserve">Остановка </w:t>
            </w:r>
            <w:r>
              <w:rPr>
                <w:lang w:val="ru-RU"/>
              </w:rPr>
              <w:t>и выключение</w:t>
            </w:r>
            <w:r w:rsidRPr="002E1205">
              <w:rPr>
                <w:lang w:val="ru-RU"/>
              </w:rPr>
              <w:t xml:space="preserve"> </w:t>
            </w:r>
            <w:r w:rsidR="00353716" w:rsidRPr="002E2A6E">
              <w:rPr>
                <w:lang w:val="ru-RU"/>
              </w:rPr>
              <w:t xml:space="preserve">фермы </w:t>
            </w:r>
            <w:r w:rsidR="00353716" w:rsidRPr="00276F49">
              <w:rPr>
                <w:lang w:val="ru-RU"/>
              </w:rPr>
              <w:t>SharePoint</w:t>
            </w:r>
          </w:p>
          <w:p w14:paraId="0BF2F5B3" w14:textId="1FB18721" w:rsidR="00353716" w:rsidRPr="00741503" w:rsidRDefault="00353716" w:rsidP="00353716">
            <w:pPr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SPAtosAPP</w:t>
            </w:r>
            <w:proofErr w:type="spellEnd"/>
            <w:r w:rsidRPr="006D2453">
              <w:rPr>
                <w:rFonts w:cs="Calibri"/>
                <w:color w:val="242424"/>
                <w:szCs w:val="18"/>
                <w:lang w:val="ru-RU"/>
              </w:rPr>
              <w:t xml:space="preserve">01, </w:t>
            </w: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SPAtosWFE</w:t>
            </w:r>
            <w:proofErr w:type="spellEnd"/>
            <w:r w:rsidRPr="006D2453">
              <w:rPr>
                <w:rFonts w:cs="Calibri"/>
                <w:color w:val="242424"/>
                <w:szCs w:val="18"/>
                <w:lang w:val="ru-RU"/>
              </w:rPr>
              <w:t xml:space="preserve">01,  </w:t>
            </w: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SPAtosAPP</w:t>
            </w:r>
            <w:proofErr w:type="spellEnd"/>
            <w:r w:rsidRPr="006D2453">
              <w:rPr>
                <w:rFonts w:cs="Calibri"/>
                <w:color w:val="242424"/>
                <w:szCs w:val="18"/>
                <w:lang w:val="ru-RU"/>
              </w:rPr>
              <w:t xml:space="preserve">02,  </w:t>
            </w: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SPAtosWFE</w:t>
            </w:r>
            <w:proofErr w:type="spellEnd"/>
            <w:r w:rsidRPr="006D2453">
              <w:rPr>
                <w:rFonts w:cs="Calibri"/>
                <w:color w:val="242424"/>
                <w:szCs w:val="18"/>
                <w:lang w:val="ru-RU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C87945" w14:textId="3A714D03" w:rsidR="00353716" w:rsidRPr="00741503" w:rsidRDefault="00353716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10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E10A1B" w14:textId="23C9FB1C" w:rsidR="00353716" w:rsidRPr="00353716" w:rsidRDefault="00247262" w:rsidP="00353716">
            <w:pPr>
              <w:jc w:val="center"/>
              <w:rPr>
                <w:rFonts w:cs="Arial"/>
                <w:b/>
                <w:bCs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 w:rsidR="00353716">
              <w:rPr>
                <w:rFonts w:cs="Arial"/>
                <w:color w:val="000000"/>
                <w:szCs w:val="22"/>
                <w:lang w:val="ru-RU"/>
              </w:rPr>
              <w:t>0</w:t>
            </w:r>
            <w:r w:rsidR="00353716">
              <w:rPr>
                <w:rFonts w:cs="Arial"/>
                <w:color w:val="000000"/>
                <w:szCs w:val="22"/>
              </w:rPr>
              <w:t>:15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4D96EF" w14:textId="77777777" w:rsidR="00353716" w:rsidRPr="00741503" w:rsidRDefault="00353716" w:rsidP="00583AC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</w:p>
        </w:tc>
      </w:tr>
      <w:tr w:rsidR="00997C3A" w:rsidRPr="00741503" w14:paraId="30B41822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C644" w14:textId="53A4AED2" w:rsidR="00583ACF" w:rsidRPr="00974769" w:rsidRDefault="00974769" w:rsidP="00583ACF">
            <w:pPr>
              <w:jc w:val="center"/>
              <w:rPr>
                <w:rFonts w:cs="Arial"/>
                <w:bCs/>
                <w:color w:val="000000"/>
                <w:szCs w:val="18"/>
              </w:rPr>
            </w:pPr>
            <w:r>
              <w:rPr>
                <w:rFonts w:cs="Arial"/>
                <w:bCs/>
                <w:color w:val="000000"/>
                <w:szCs w:val="18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8E643" w14:textId="3D950483" w:rsidR="00583ACF" w:rsidRPr="00034A24" w:rsidRDefault="005644D7" w:rsidP="00583ACF">
            <w:pPr>
              <w:rPr>
                <w:szCs w:val="18"/>
                <w:lang w:val="ru-RU"/>
              </w:rPr>
            </w:pPr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t xml:space="preserve">Создание </w:t>
            </w:r>
            <w:r w:rsidR="00353716">
              <w:rPr>
                <w:rFonts w:cs="Arial"/>
                <w:bCs/>
                <w:color w:val="000000"/>
                <w:szCs w:val="22"/>
                <w:lang w:val="ru-RU"/>
              </w:rPr>
              <w:t xml:space="preserve">горячих </w:t>
            </w:r>
            <w:proofErr w:type="spellStart"/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t>снэпшотов</w:t>
            </w:r>
            <w:proofErr w:type="spellEnd"/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  <w:r w:rsidR="00353716">
              <w:rPr>
                <w:rFonts w:cs="Arial"/>
                <w:bCs/>
                <w:color w:val="000000"/>
                <w:szCs w:val="22"/>
              </w:rPr>
              <w:t>SQL</w:t>
            </w:r>
            <w:r w:rsidR="00353716" w:rsidRPr="00353716"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t>серверов перед началом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65DBA" w14:textId="630E15B8" w:rsidR="00583ACF" w:rsidRPr="00034A24" w:rsidRDefault="003D3F21" w:rsidP="00583ACF">
            <w:pPr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8892F" w14:textId="77777777" w:rsidR="00974769" w:rsidRDefault="00034A24" w:rsidP="008B2117">
            <w:pPr>
              <w:rPr>
                <w:rFonts w:cs="Arial"/>
                <w:bCs/>
                <w:color w:val="000000"/>
                <w:szCs w:val="22"/>
                <w:lang w:val="ru-RU"/>
              </w:rPr>
            </w:pPr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t>Создание</w:t>
            </w:r>
            <w:r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  <w:r w:rsidR="00353716">
              <w:rPr>
                <w:rFonts w:cs="Arial"/>
                <w:bCs/>
                <w:color w:val="000000"/>
                <w:szCs w:val="22"/>
                <w:lang w:val="ru-RU"/>
              </w:rPr>
              <w:t>горячих</w:t>
            </w:r>
            <w:r w:rsidR="00353716"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  <w:proofErr w:type="spellStart"/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t>снэпшотов</w:t>
            </w:r>
            <w:proofErr w:type="spellEnd"/>
            <w:r w:rsidR="00353716"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  <w:r w:rsidR="00353716">
              <w:rPr>
                <w:rFonts w:cs="Arial"/>
                <w:bCs/>
                <w:color w:val="000000"/>
                <w:szCs w:val="22"/>
              </w:rPr>
              <w:t>SQL</w:t>
            </w:r>
            <w:r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t>серверов</w:t>
            </w:r>
            <w:r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t>перед</w:t>
            </w:r>
            <w:r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t>началом</w:t>
            </w:r>
            <w:r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t>работ</w:t>
            </w:r>
            <w:r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  </w:t>
            </w:r>
            <w:r w:rsidR="00353716" w:rsidRPr="00974769">
              <w:rPr>
                <w:lang w:val="ru-RU"/>
              </w:rPr>
              <w:t xml:space="preserve"> </w:t>
            </w:r>
            <w:proofErr w:type="spellStart"/>
            <w:r w:rsidR="00353716" w:rsidRPr="00353716">
              <w:rPr>
                <w:rFonts w:cs="Arial"/>
                <w:bCs/>
                <w:color w:val="000000"/>
                <w:szCs w:val="22"/>
              </w:rPr>
              <w:t>SPAtosSQL</w:t>
            </w:r>
            <w:proofErr w:type="spellEnd"/>
            <w:r w:rsidR="00353716" w:rsidRPr="00974769">
              <w:rPr>
                <w:rFonts w:cs="Arial"/>
                <w:bCs/>
                <w:color w:val="000000"/>
                <w:szCs w:val="22"/>
                <w:lang w:val="ru-RU"/>
              </w:rPr>
              <w:t>01</w:t>
            </w:r>
            <w:r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,  </w:t>
            </w:r>
            <w:proofErr w:type="spellStart"/>
            <w:r w:rsidRPr="00034A24">
              <w:rPr>
                <w:rFonts w:cs="Arial"/>
                <w:bCs/>
                <w:color w:val="000000"/>
                <w:szCs w:val="22"/>
              </w:rPr>
              <w:t>SPAtosSQL</w:t>
            </w:r>
            <w:proofErr w:type="spellEnd"/>
            <w:r w:rsidRPr="00974769">
              <w:rPr>
                <w:rFonts w:cs="Arial"/>
                <w:bCs/>
                <w:color w:val="000000"/>
                <w:szCs w:val="22"/>
                <w:lang w:val="ru-RU"/>
              </w:rPr>
              <w:t>02</w:t>
            </w:r>
            <w:r w:rsidR="00974769"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. </w:t>
            </w:r>
            <w:r w:rsidR="00974769" w:rsidRPr="00034A24"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</w:p>
          <w:p w14:paraId="5B9663B0" w14:textId="47A6F16C" w:rsidR="00583ACF" w:rsidRPr="00974769" w:rsidRDefault="00974769" w:rsidP="008B2117">
            <w:pPr>
              <w:rPr>
                <w:rFonts w:asciiTheme="minorHAnsi" w:hAnsiTheme="minorHAnsi" w:cs="Arial"/>
                <w:color w:val="000000"/>
                <w:szCs w:val="18"/>
                <w:lang w:val="ru-RU"/>
              </w:rPr>
            </w:pPr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lastRenderedPageBreak/>
              <w:t>Создание</w:t>
            </w:r>
            <w:r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 </w:t>
            </w:r>
            <w:r>
              <w:rPr>
                <w:rFonts w:cs="Arial"/>
                <w:bCs/>
                <w:color w:val="000000"/>
                <w:szCs w:val="22"/>
                <w:lang w:val="ru-RU"/>
              </w:rPr>
              <w:t xml:space="preserve">холодных </w:t>
            </w:r>
            <w:proofErr w:type="spellStart"/>
            <w:r w:rsidRPr="00034A24">
              <w:rPr>
                <w:rFonts w:cs="Arial"/>
                <w:bCs/>
                <w:color w:val="000000"/>
                <w:szCs w:val="22"/>
                <w:lang w:val="ru-RU"/>
              </w:rPr>
              <w:t>снэпшотов</w:t>
            </w:r>
            <w:proofErr w:type="spellEnd"/>
            <w:r w:rsidRPr="00974769">
              <w:rPr>
                <w:rFonts w:cs="Arial"/>
                <w:bCs/>
                <w:color w:val="000000"/>
                <w:szCs w:val="22"/>
                <w:lang w:val="ru-RU"/>
              </w:rPr>
              <w:t xml:space="preserve">  </w:t>
            </w:r>
            <w:r w:rsidRPr="00974769">
              <w:rPr>
                <w:rFonts w:cs="Calibri"/>
                <w:color w:val="242424"/>
                <w:szCs w:val="18"/>
                <w:lang w:val="ru-RU"/>
              </w:rPr>
              <w:t xml:space="preserve"> </w:t>
            </w: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SPAtosAPP</w:t>
            </w:r>
            <w:proofErr w:type="spellEnd"/>
            <w:r w:rsidRPr="00974769">
              <w:rPr>
                <w:rFonts w:cs="Calibri"/>
                <w:color w:val="242424"/>
                <w:szCs w:val="18"/>
                <w:lang w:val="ru-RU"/>
              </w:rPr>
              <w:t xml:space="preserve">01, </w:t>
            </w: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SPAtosWFE</w:t>
            </w:r>
            <w:proofErr w:type="spellEnd"/>
            <w:r w:rsidRPr="00974769">
              <w:rPr>
                <w:rFonts w:cs="Calibri"/>
                <w:color w:val="242424"/>
                <w:szCs w:val="18"/>
                <w:lang w:val="ru-RU"/>
              </w:rPr>
              <w:t xml:space="preserve">01,  </w:t>
            </w: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SPAtosAPP</w:t>
            </w:r>
            <w:proofErr w:type="spellEnd"/>
            <w:r w:rsidRPr="00974769">
              <w:rPr>
                <w:rFonts w:cs="Calibri"/>
                <w:color w:val="242424"/>
                <w:szCs w:val="18"/>
                <w:lang w:val="ru-RU"/>
              </w:rPr>
              <w:t xml:space="preserve">02,  </w:t>
            </w:r>
            <w:proofErr w:type="spellStart"/>
            <w:r w:rsidRPr="00F11D37">
              <w:rPr>
                <w:rFonts w:cs="Calibri"/>
                <w:color w:val="242424"/>
                <w:szCs w:val="18"/>
              </w:rPr>
              <w:t>SPAtosWFE</w:t>
            </w:r>
            <w:proofErr w:type="spellEnd"/>
            <w:r w:rsidRPr="00974769">
              <w:rPr>
                <w:rFonts w:cs="Calibri"/>
                <w:color w:val="242424"/>
                <w:szCs w:val="18"/>
                <w:lang w:val="ru-RU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B3CD7" w14:textId="678057EF" w:rsidR="00583ACF" w:rsidRPr="00741503" w:rsidRDefault="00CE2BC6" w:rsidP="00583ACF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lastRenderedPageBreak/>
              <w:t>10</w:t>
            </w:r>
            <w:r w:rsidR="00F62E30">
              <w:rPr>
                <w:rFonts w:cs="Arial"/>
                <w:color w:val="000000"/>
                <w:szCs w:val="22"/>
              </w:rPr>
              <w:t>:</w:t>
            </w:r>
            <w:r w:rsidR="00353716"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9DF25" w14:textId="4B66E321" w:rsidR="00583ACF" w:rsidRPr="00741503" w:rsidRDefault="00F62E30" w:rsidP="00583ACF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</w:rPr>
              <w:t>0</w:t>
            </w:r>
            <w:r w:rsidR="00353716"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</w:rPr>
              <w:t>:</w:t>
            </w:r>
            <w:r w:rsidR="00353716">
              <w:rPr>
                <w:rFonts w:cs="Arial"/>
                <w:color w:val="000000"/>
                <w:szCs w:val="22"/>
              </w:rPr>
              <w:t>0</w:t>
            </w:r>
            <w:r w:rsidR="00B46E37">
              <w:rPr>
                <w:rFonts w:cs="Arial"/>
                <w:color w:val="000000"/>
                <w:szCs w:val="22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B264E" w14:textId="77777777" w:rsidR="00583ACF" w:rsidRDefault="00583ACF" w:rsidP="00583ACF">
            <w:pPr>
              <w:jc w:val="center"/>
              <w:rPr>
                <w:rFonts w:cs="Arial"/>
                <w:color w:val="000000"/>
                <w:szCs w:val="18"/>
              </w:rPr>
            </w:pPr>
          </w:p>
          <w:p w14:paraId="56525C84" w14:textId="0A7F8C04" w:rsidR="00974769" w:rsidRPr="00F62E30" w:rsidRDefault="00974769" w:rsidP="00583ACF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974769" w:rsidRPr="00974769" w14:paraId="64052C93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E72E" w14:textId="6FD397A3" w:rsidR="00974769" w:rsidRPr="00974769" w:rsidRDefault="00974769" w:rsidP="00583ACF">
            <w:pPr>
              <w:jc w:val="center"/>
              <w:rPr>
                <w:rFonts w:cs="Arial"/>
                <w:bCs/>
                <w:color w:val="000000"/>
                <w:szCs w:val="18"/>
              </w:rPr>
            </w:pPr>
            <w:r>
              <w:rPr>
                <w:rFonts w:cs="Arial"/>
                <w:bCs/>
                <w:color w:val="000000"/>
                <w:szCs w:val="18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BAC3F" w14:textId="56981752" w:rsidR="00974769" w:rsidRPr="00034A24" w:rsidRDefault="00974769" w:rsidP="00583ACF">
            <w:pPr>
              <w:rPr>
                <w:rFonts w:cs="Arial"/>
                <w:bCs/>
                <w:color w:val="000000"/>
                <w:szCs w:val="22"/>
                <w:lang w:val="ru-RU"/>
              </w:rPr>
            </w:pPr>
            <w:r>
              <w:rPr>
                <w:lang w:val="ru-RU"/>
              </w:rPr>
              <w:t>Включение</w:t>
            </w:r>
            <w:r w:rsidRPr="002E2A6E">
              <w:rPr>
                <w:lang w:val="ru-RU"/>
              </w:rPr>
              <w:t xml:space="preserve"> </w:t>
            </w:r>
            <w:r w:rsidR="006D2453" w:rsidRPr="006D2453">
              <w:rPr>
                <w:lang w:val="ru-RU"/>
              </w:rPr>
              <w:t xml:space="preserve"> </w:t>
            </w:r>
            <w:r w:rsidR="006D2453">
              <w:t>VM</w:t>
            </w:r>
            <w:r w:rsidR="006D2453" w:rsidRPr="002E2A6E">
              <w:rPr>
                <w:lang w:val="ru-RU"/>
              </w:rPr>
              <w:t xml:space="preserve"> </w:t>
            </w:r>
            <w:r w:rsidRPr="002E2A6E">
              <w:rPr>
                <w:lang w:val="ru-RU"/>
              </w:rPr>
              <w:t xml:space="preserve">серверов фермы </w:t>
            </w:r>
            <w:r w:rsidRPr="006D2453">
              <w:rPr>
                <w:lang w:val="ru-RU"/>
              </w:rPr>
              <w:t xml:space="preserve"> </w:t>
            </w:r>
            <w:r>
              <w:t>SharePoint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D33D" w14:textId="521145DB" w:rsidR="00974769" w:rsidRPr="00034A24" w:rsidRDefault="003D3F21" w:rsidP="00583ACF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F43F8" w14:textId="4326B35C" w:rsidR="00974769" w:rsidRPr="00BB0F3F" w:rsidRDefault="00974769" w:rsidP="00974769">
            <w:pPr>
              <w:rPr>
                <w:lang w:val="ru-RU"/>
              </w:rPr>
            </w:pPr>
            <w:r>
              <w:rPr>
                <w:lang w:val="ru-RU"/>
              </w:rPr>
              <w:t xml:space="preserve">Включение </w:t>
            </w:r>
            <w:r w:rsidRPr="002E2A6E">
              <w:rPr>
                <w:lang w:val="ru-RU"/>
              </w:rPr>
              <w:t>серверов</w:t>
            </w:r>
            <w:r w:rsidRPr="00BB0F3F">
              <w:rPr>
                <w:lang w:val="ru-RU"/>
              </w:rPr>
              <w:t xml:space="preserve"> </w:t>
            </w:r>
            <w:r w:rsidRPr="002E2A6E">
              <w:rPr>
                <w:lang w:val="ru-RU"/>
              </w:rPr>
              <w:t>фермы</w:t>
            </w:r>
            <w:r w:rsidRPr="00BB0F3F">
              <w:rPr>
                <w:lang w:val="ru-RU"/>
              </w:rPr>
              <w:t xml:space="preserve"> </w:t>
            </w:r>
            <w:r>
              <w:t>SharePoint</w:t>
            </w:r>
            <w:r w:rsidR="00BB0F3F" w:rsidRPr="00BB0F3F">
              <w:rPr>
                <w:lang w:val="ru-RU"/>
              </w:rPr>
              <w:t xml:space="preserve"> - </w:t>
            </w:r>
            <w:proofErr w:type="spellStart"/>
            <w:r w:rsidR="00BB0F3F" w:rsidRPr="00F11D37">
              <w:rPr>
                <w:rFonts w:cs="Calibri"/>
                <w:color w:val="242424"/>
                <w:szCs w:val="18"/>
              </w:rPr>
              <w:t>SPAtosAPP</w:t>
            </w:r>
            <w:proofErr w:type="spellEnd"/>
            <w:r w:rsidR="00BB0F3F" w:rsidRPr="00974769">
              <w:rPr>
                <w:rFonts w:cs="Calibri"/>
                <w:color w:val="242424"/>
                <w:szCs w:val="18"/>
                <w:lang w:val="ru-RU"/>
              </w:rPr>
              <w:t xml:space="preserve">01, </w:t>
            </w:r>
            <w:proofErr w:type="spellStart"/>
            <w:r w:rsidR="00BB0F3F" w:rsidRPr="00F11D37">
              <w:rPr>
                <w:rFonts w:cs="Calibri"/>
                <w:color w:val="242424"/>
                <w:szCs w:val="18"/>
              </w:rPr>
              <w:t>SPAtosWFE</w:t>
            </w:r>
            <w:proofErr w:type="spellEnd"/>
            <w:r w:rsidR="00BB0F3F" w:rsidRPr="00974769">
              <w:rPr>
                <w:rFonts w:cs="Calibri"/>
                <w:color w:val="242424"/>
                <w:szCs w:val="18"/>
                <w:lang w:val="ru-RU"/>
              </w:rPr>
              <w:t xml:space="preserve">01,  </w:t>
            </w:r>
            <w:proofErr w:type="spellStart"/>
            <w:r w:rsidR="00BB0F3F" w:rsidRPr="00F11D37">
              <w:rPr>
                <w:rFonts w:cs="Calibri"/>
                <w:color w:val="242424"/>
                <w:szCs w:val="18"/>
              </w:rPr>
              <w:t>SPAtosAPP</w:t>
            </w:r>
            <w:proofErr w:type="spellEnd"/>
            <w:r w:rsidR="00BB0F3F" w:rsidRPr="00974769">
              <w:rPr>
                <w:rFonts w:cs="Calibri"/>
                <w:color w:val="242424"/>
                <w:szCs w:val="18"/>
                <w:lang w:val="ru-RU"/>
              </w:rPr>
              <w:t xml:space="preserve">02,  </w:t>
            </w:r>
            <w:proofErr w:type="spellStart"/>
            <w:r w:rsidR="00BB0F3F" w:rsidRPr="00F11D37">
              <w:rPr>
                <w:rFonts w:cs="Calibri"/>
                <w:color w:val="242424"/>
                <w:szCs w:val="18"/>
              </w:rPr>
              <w:t>SPAtosWFE</w:t>
            </w:r>
            <w:proofErr w:type="spellEnd"/>
            <w:r w:rsidR="00BB0F3F" w:rsidRPr="00974769">
              <w:rPr>
                <w:rFonts w:cs="Calibri"/>
                <w:color w:val="242424"/>
                <w:szCs w:val="18"/>
                <w:lang w:val="ru-RU"/>
              </w:rPr>
              <w:t>02</w:t>
            </w:r>
          </w:p>
          <w:p w14:paraId="2063A9A6" w14:textId="77777777" w:rsidR="00974769" w:rsidRPr="00034A24" w:rsidRDefault="00974769" w:rsidP="008B2117">
            <w:pPr>
              <w:rPr>
                <w:rFonts w:cs="Arial"/>
                <w:bCs/>
                <w:color w:val="000000"/>
                <w:szCs w:val="22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FFAA8" w14:textId="5EB56167" w:rsidR="00974769" w:rsidRPr="00247262" w:rsidRDefault="00247262" w:rsidP="00583ACF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11</w:t>
            </w:r>
            <w:r>
              <w:rPr>
                <w:rFonts w:cs="Arial"/>
                <w:color w:val="000000"/>
                <w:szCs w:val="22"/>
              </w:rPr>
              <w:t>:</w:t>
            </w:r>
            <w:r>
              <w:rPr>
                <w:rFonts w:cs="Arial"/>
                <w:color w:val="000000"/>
                <w:szCs w:val="22"/>
                <w:lang w:val="ru-RU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FBF19" w14:textId="4F1D54AB" w:rsidR="00974769" w:rsidRPr="00974769" w:rsidRDefault="00247262" w:rsidP="00583ACF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00</w:t>
            </w:r>
            <w:r>
              <w:rPr>
                <w:rFonts w:cs="Arial"/>
                <w:color w:val="000000"/>
                <w:szCs w:val="22"/>
              </w:rPr>
              <w:t>:15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2E12D" w14:textId="77777777" w:rsidR="00974769" w:rsidRPr="00974769" w:rsidRDefault="00974769" w:rsidP="00583ACF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B46E37" w:rsidRPr="00741503" w14:paraId="7D919931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A493" w14:textId="2EF96B3A" w:rsidR="00B46E37" w:rsidRPr="00974769" w:rsidRDefault="00974769" w:rsidP="00B46E37">
            <w:pPr>
              <w:jc w:val="center"/>
              <w:rPr>
                <w:rFonts w:cs="Arial"/>
                <w:bCs/>
                <w:color w:val="000000"/>
                <w:szCs w:val="18"/>
              </w:rPr>
            </w:pPr>
            <w:r>
              <w:rPr>
                <w:rFonts w:cs="Arial"/>
                <w:bCs/>
                <w:color w:val="000000"/>
                <w:szCs w:val="18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552C" w14:textId="5A18ED6F" w:rsidR="00B46E37" w:rsidRPr="005644D7" w:rsidRDefault="00B46E37" w:rsidP="00B46E37">
            <w:pPr>
              <w:rPr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 xml:space="preserve">Установка обновления безопасности </w:t>
            </w:r>
            <w:r>
              <w:rPr>
                <w:lang w:val="ru-RU"/>
              </w:rPr>
              <w:t xml:space="preserve">через </w:t>
            </w:r>
            <w:r>
              <w:t>Microsoft</w:t>
            </w:r>
            <w:r w:rsidRPr="006035CA">
              <w:rPr>
                <w:lang w:val="ru-RU"/>
              </w:rPr>
              <w:t xml:space="preserve"> </w:t>
            </w:r>
            <w:r>
              <w:t>Endpoint</w:t>
            </w:r>
            <w:r w:rsidRPr="006035CA">
              <w:rPr>
                <w:lang w:val="ru-RU"/>
              </w:rPr>
              <w:t xml:space="preserve"> </w:t>
            </w:r>
            <w:r>
              <w:t>Manager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C548D" w14:textId="232548DF" w:rsidR="00B46E37" w:rsidRPr="00741503" w:rsidRDefault="00B46E37" w:rsidP="00B46E37">
            <w:pPr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Булгаков Андрей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575A" w14:textId="5EE0FD48" w:rsidR="00B46E37" w:rsidRPr="00741503" w:rsidRDefault="00B46E37" w:rsidP="00B46E37">
            <w:pPr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Установка</w:t>
            </w:r>
            <w:r w:rsidRPr="00A81B06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ru-RU"/>
              </w:rPr>
              <w:t>обновления</w:t>
            </w:r>
            <w:r w:rsidRPr="00A81B06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ru-RU"/>
              </w:rPr>
              <w:t>безопасности</w:t>
            </w:r>
            <w:r w:rsidRPr="00A81B06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ru-RU"/>
              </w:rPr>
              <w:t>на</w:t>
            </w:r>
            <w:r w:rsidRPr="00A81B06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ru-RU"/>
              </w:rPr>
              <w:t>серверы</w:t>
            </w:r>
            <w:r w:rsidRPr="00A81B06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proofErr w:type="spellStart"/>
            <w:r>
              <w:t>SPAtosSQL</w:t>
            </w:r>
            <w:proofErr w:type="spellEnd"/>
            <w:r w:rsidRPr="00A81B06">
              <w:rPr>
                <w:lang w:val="ru-RU"/>
              </w:rPr>
              <w:t xml:space="preserve">01, </w:t>
            </w:r>
            <w:proofErr w:type="spellStart"/>
            <w:r>
              <w:t>SPAtosSQL</w:t>
            </w:r>
            <w:proofErr w:type="spellEnd"/>
            <w:r>
              <w:rPr>
                <w:lang w:val="ru-RU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DF08" w14:textId="0912AC55" w:rsidR="00B46E37" w:rsidRPr="00247262" w:rsidRDefault="00B46E37" w:rsidP="00B46E3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11</w:t>
            </w:r>
            <w:r>
              <w:rPr>
                <w:rFonts w:cs="Arial"/>
                <w:color w:val="000000"/>
                <w:szCs w:val="22"/>
              </w:rPr>
              <w:t>:</w:t>
            </w:r>
            <w:r w:rsidR="00247262">
              <w:rPr>
                <w:rFonts w:cs="Arial"/>
                <w:color w:val="000000"/>
                <w:szCs w:val="22"/>
                <w:lang w:val="ru-RU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3E664" w14:textId="576E05C1" w:rsidR="00B46E37" w:rsidRPr="00741503" w:rsidRDefault="00B46E37" w:rsidP="00B46E37">
            <w:pPr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2</w:t>
            </w:r>
            <w:r>
              <w:rPr>
                <w:rFonts w:cs="Arial"/>
                <w:color w:val="000000"/>
                <w:szCs w:val="22"/>
              </w:rPr>
              <w:t>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28381" w14:textId="77777777" w:rsidR="00B46E37" w:rsidRDefault="00B46E37" w:rsidP="00B46E3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  <w:p w14:paraId="4725A390" w14:textId="77777777" w:rsidR="00353716" w:rsidRDefault="00353716" w:rsidP="00B46E3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  <w:p w14:paraId="47EA2B72" w14:textId="3BABC15B" w:rsidR="00353716" w:rsidRPr="00741503" w:rsidRDefault="00353716" w:rsidP="00353716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353716" w:rsidRPr="00741503" w14:paraId="13AC30C1" w14:textId="77777777" w:rsidTr="00F62E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D408" w14:textId="7EC047E9" w:rsidR="00353716" w:rsidRPr="00353716" w:rsidRDefault="00974769" w:rsidP="00B46E37">
            <w:pPr>
              <w:jc w:val="center"/>
              <w:rPr>
                <w:rFonts w:cs="Arial"/>
                <w:bCs/>
                <w:color w:val="000000"/>
                <w:szCs w:val="18"/>
              </w:rPr>
            </w:pPr>
            <w:r>
              <w:rPr>
                <w:rFonts w:cs="Arial"/>
                <w:bCs/>
                <w:color w:val="000000"/>
                <w:szCs w:val="18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2341" w14:textId="7E7EF384" w:rsidR="00353716" w:rsidRPr="00353716" w:rsidRDefault="00353716" w:rsidP="00B46E37">
            <w:pPr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 xml:space="preserve">Удаление </w:t>
            </w:r>
            <w:proofErr w:type="spellStart"/>
            <w:r>
              <w:rPr>
                <w:rFonts w:cs="Arial"/>
                <w:color w:val="000000"/>
                <w:szCs w:val="22"/>
                <w:lang w:val="ru-RU"/>
              </w:rPr>
              <w:t>снапшотов</w:t>
            </w:r>
            <w:proofErr w:type="spellEnd"/>
            <w:r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24144" w14:textId="6B1CD7AA" w:rsidR="00353716" w:rsidRDefault="003D3F21" w:rsidP="00B46E37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EA092" w14:textId="4AACCFDE" w:rsidR="00353716" w:rsidRPr="00FA3F6E" w:rsidRDefault="00347C1C" w:rsidP="00B46E37">
            <w:pPr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18"/>
                <w:lang w:val="ru-RU"/>
              </w:rPr>
              <w:t xml:space="preserve">Удаление </w:t>
            </w:r>
            <w:proofErr w:type="spellStart"/>
            <w:r>
              <w:rPr>
                <w:rFonts w:cs="Arial"/>
                <w:color w:val="000000"/>
                <w:szCs w:val="18"/>
                <w:lang w:val="ru-RU"/>
              </w:rPr>
              <w:t>снапшотов</w:t>
            </w:r>
            <w:proofErr w:type="spellEnd"/>
            <w:r>
              <w:rPr>
                <w:rFonts w:cs="Arial"/>
                <w:color w:val="000000"/>
                <w:szCs w:val="18"/>
                <w:lang w:val="ru-RU"/>
              </w:rPr>
              <w:t xml:space="preserve"> из </w:t>
            </w:r>
            <w:r w:rsidRPr="00741503">
              <w:rPr>
                <w:rFonts w:cstheme="minorHAnsi"/>
                <w:lang w:val="ru-RU"/>
              </w:rPr>
              <w:t xml:space="preserve"> КЕ</w:t>
            </w:r>
            <w:r>
              <w:rPr>
                <w:rFonts w:cs="Arial"/>
                <w:color w:val="000000"/>
                <w:szCs w:val="18"/>
                <w:lang w:val="ru-RU"/>
              </w:rPr>
              <w:t xml:space="preserve">  </w:t>
            </w:r>
            <w:r w:rsidR="00353716">
              <w:rPr>
                <w:rFonts w:cs="Arial"/>
                <w:color w:val="000000"/>
                <w:szCs w:val="18"/>
                <w:lang w:val="ru-RU"/>
              </w:rPr>
              <w:t xml:space="preserve">в среду </w:t>
            </w:r>
            <w:r w:rsidR="00D563F4">
              <w:rPr>
                <w:rFonts w:cs="Arial"/>
                <w:color w:val="000000"/>
                <w:szCs w:val="18"/>
                <w:lang w:val="ru-RU"/>
              </w:rPr>
              <w:t>10</w:t>
            </w:r>
            <w:r w:rsidR="00353716">
              <w:rPr>
                <w:rFonts w:cs="Arial"/>
                <w:color w:val="000000"/>
                <w:szCs w:val="18"/>
                <w:lang w:val="ru-RU"/>
              </w:rPr>
              <w:t>.</w:t>
            </w:r>
            <w:r w:rsidR="00FA3F6E" w:rsidRPr="00FA3F6E">
              <w:rPr>
                <w:rFonts w:cs="Arial"/>
                <w:color w:val="000000"/>
                <w:szCs w:val="18"/>
                <w:lang w:val="ru-RU"/>
              </w:rPr>
              <w:t>0</w:t>
            </w:r>
            <w:r w:rsidR="00D563F4">
              <w:rPr>
                <w:rFonts w:cs="Arial"/>
                <w:color w:val="000000"/>
                <w:szCs w:val="18"/>
                <w:lang w:val="ru-RU"/>
              </w:rPr>
              <w:t>9</w:t>
            </w:r>
            <w:bookmarkStart w:id="2" w:name="_GoBack"/>
            <w:bookmarkEnd w:id="2"/>
            <w:r w:rsidR="00353716">
              <w:rPr>
                <w:rFonts w:cs="Arial"/>
                <w:color w:val="000000"/>
                <w:szCs w:val="18"/>
                <w:lang w:val="ru-RU"/>
              </w:rPr>
              <w:t>.202</w:t>
            </w:r>
            <w:r w:rsidR="00FA3F6E" w:rsidRPr="00FA3F6E">
              <w:rPr>
                <w:rFonts w:cs="Arial"/>
                <w:color w:val="000000"/>
                <w:szCs w:val="18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2FD32" w14:textId="77777777" w:rsidR="00353716" w:rsidRDefault="00353716" w:rsidP="00B46E37">
            <w:pPr>
              <w:jc w:val="center"/>
              <w:rPr>
                <w:rFonts w:cs="Arial"/>
                <w:color w:val="000000"/>
                <w:szCs w:val="22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84041" w14:textId="3B5762C3" w:rsidR="00353716" w:rsidRDefault="00353716" w:rsidP="00B46E37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01:00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5D655" w14:textId="77777777" w:rsidR="00353716" w:rsidRDefault="00353716" w:rsidP="00B46E37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51918526" w14:textId="3588874D" w:rsidR="00583ACF" w:rsidRPr="00741503" w:rsidRDefault="00583ACF" w:rsidP="00DF1767">
      <w:pPr>
        <w:pStyle w:val="AUXO-0"/>
      </w:pPr>
    </w:p>
    <w:p w14:paraId="51BB631F" w14:textId="3858D874" w:rsidR="00261E3C" w:rsidRPr="005644D7" w:rsidRDefault="00261E3C" w:rsidP="00DF1767">
      <w:pPr>
        <w:pStyle w:val="AUXO-0"/>
      </w:pPr>
    </w:p>
    <w:p w14:paraId="4374B900" w14:textId="2E4E8C4E" w:rsidR="006E01AB" w:rsidRPr="005644D7" w:rsidRDefault="006E01AB" w:rsidP="00DF1767">
      <w:pPr>
        <w:pStyle w:val="AUXO-0"/>
      </w:pPr>
    </w:p>
    <w:p w14:paraId="16695BB0" w14:textId="77777777" w:rsidR="006E01AB" w:rsidRPr="005644D7" w:rsidRDefault="006E01AB" w:rsidP="00DF1767">
      <w:pPr>
        <w:pStyle w:val="AUXO-0"/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2530"/>
        <w:gridCol w:w="1864"/>
        <w:gridCol w:w="1417"/>
        <w:gridCol w:w="2666"/>
        <w:gridCol w:w="2296"/>
      </w:tblGrid>
      <w:tr w:rsidR="00261E3C" w:rsidRPr="00D563F4" w14:paraId="298EE765" w14:textId="77777777" w:rsidTr="00BC0736">
        <w:trPr>
          <w:trHeight w:val="696"/>
        </w:trPr>
        <w:tc>
          <w:tcPr>
            <w:tcW w:w="14026" w:type="dxa"/>
            <w:gridSpan w:val="7"/>
            <w:shd w:val="clear" w:color="auto" w:fill="00B0F0"/>
            <w:vAlign w:val="center"/>
          </w:tcPr>
          <w:p w14:paraId="7BF9646F" w14:textId="4A89092E" w:rsidR="00261E3C" w:rsidRPr="00741503" w:rsidRDefault="00261E3C" w:rsidP="002734B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ru-RU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Информирование Клиента о завершении изменения</w:t>
            </w:r>
          </w:p>
        </w:tc>
      </w:tr>
      <w:tr w:rsidR="00261E3C" w:rsidRPr="00741503" w14:paraId="50A71116" w14:textId="77777777" w:rsidTr="003551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C4E9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219D4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5A52C" w14:textId="1B83ACCC" w:rsidR="00261E3C" w:rsidRPr="00741503" w:rsidRDefault="00261E3C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4395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6042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6F23" w14:textId="1FBCFC7D" w:rsidR="00261E3C" w:rsidRPr="00741503" w:rsidRDefault="000415AE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45D2C" w14:textId="77777777" w:rsidR="00261E3C" w:rsidRPr="00741503" w:rsidRDefault="00261E3C" w:rsidP="003F0065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61E3C" w:rsidRPr="00741503" w14:paraId="3F13CDBC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6A5C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1E72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4B8C8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1A16D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ACB75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C20D1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3DF8B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61E3C" w:rsidRPr="00741503" w14:paraId="0067F08D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8710C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CBB4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4730F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EE8E8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9D9AF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0DA67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745D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61E3C" w:rsidRPr="00741503" w14:paraId="5F5F6633" w14:textId="77777777" w:rsidTr="003F00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3FFC1" w14:textId="77777777" w:rsidR="00261E3C" w:rsidRPr="00741503" w:rsidRDefault="00261E3C" w:rsidP="003F0065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7613D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A2604" w14:textId="77777777" w:rsidR="00261E3C" w:rsidRPr="00741503" w:rsidRDefault="00261E3C" w:rsidP="003F0065">
            <w:pPr>
              <w:jc w:val="center"/>
              <w:rPr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164E2" w14:textId="77777777" w:rsidR="00261E3C" w:rsidRPr="00741503" w:rsidRDefault="00261E3C" w:rsidP="003F0065">
            <w:pPr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0E7C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0A9D3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FEA61" w14:textId="77777777" w:rsidR="00261E3C" w:rsidRPr="00741503" w:rsidRDefault="00261E3C" w:rsidP="003F0065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6AF920A6" w14:textId="77777777" w:rsidR="00261E3C" w:rsidRPr="00741503" w:rsidRDefault="00261E3C" w:rsidP="00DF1767">
      <w:pPr>
        <w:pStyle w:val="AUXO-0"/>
      </w:pPr>
    </w:p>
    <w:tbl>
      <w:tblPr>
        <w:tblpPr w:leftFromText="180" w:rightFromText="180" w:vertAnchor="text" w:horzAnchor="margin" w:tblpY="122"/>
        <w:tblW w:w="140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00B0F0"/>
        <w:tblLayout w:type="fixed"/>
        <w:tblLook w:val="00A0" w:firstRow="1" w:lastRow="0" w:firstColumn="1" w:lastColumn="0" w:noHBand="0" w:noVBand="0"/>
      </w:tblPr>
      <w:tblGrid>
        <w:gridCol w:w="14034"/>
      </w:tblGrid>
      <w:tr w:rsidR="002734B6" w:rsidRPr="00741503" w14:paraId="795B8A5F" w14:textId="77777777" w:rsidTr="002734B6">
        <w:trPr>
          <w:trHeight w:val="320"/>
        </w:trPr>
        <w:tc>
          <w:tcPr>
            <w:tcW w:w="14034" w:type="dxa"/>
            <w:shd w:val="clear" w:color="auto" w:fill="00B0F0"/>
            <w:vAlign w:val="center"/>
          </w:tcPr>
          <w:p w14:paraId="1363DE80" w14:textId="049941E0" w:rsidR="002734B6" w:rsidRPr="00741503" w:rsidRDefault="002734B6" w:rsidP="00493DCD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en-GB"/>
              </w:rPr>
            </w:pPr>
            <w:r w:rsidRPr="00741503">
              <w:rPr>
                <w:szCs w:val="18"/>
              </w:rPr>
              <w:tab/>
            </w:r>
            <w:r w:rsidRPr="00741503">
              <w:rPr>
                <w:szCs w:val="18"/>
              </w:rPr>
              <w:br w:type="page"/>
            </w: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t>План тестирования</w:t>
            </w:r>
          </w:p>
        </w:tc>
      </w:tr>
    </w:tbl>
    <w:p w14:paraId="3216FFD0" w14:textId="15544A3F" w:rsidR="00DF1767" w:rsidRPr="00741503" w:rsidRDefault="00DF1767" w:rsidP="00DF1767">
      <w:pPr>
        <w:pStyle w:val="AUXO-0"/>
      </w:pPr>
    </w:p>
    <w:tbl>
      <w:tblPr>
        <w:tblpPr w:leftFromText="180" w:rightFromText="180" w:vertAnchor="text" w:horzAnchor="margin" w:tblpY="35"/>
        <w:tblW w:w="140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60"/>
        <w:gridCol w:w="2032"/>
        <w:gridCol w:w="34"/>
        <w:gridCol w:w="9208"/>
      </w:tblGrid>
      <w:tr w:rsidR="002734B6" w:rsidRPr="00741503" w14:paraId="2030D183" w14:textId="77777777" w:rsidTr="002734B6">
        <w:trPr>
          <w:trHeight w:val="301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0D43B95F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7A2B180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92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624585F4" w14:textId="77777777" w:rsidR="002734B6" w:rsidRPr="00741503" w:rsidRDefault="002734B6" w:rsidP="002734B6">
            <w:pPr>
              <w:autoSpaceDE w:val="0"/>
              <w:autoSpaceDN w:val="0"/>
              <w:adjustRightInd w:val="0"/>
              <w:ind w:left="-4251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t>Дополнительная информация</w:t>
            </w:r>
          </w:p>
        </w:tc>
      </w:tr>
      <w:tr w:rsidR="002734B6" w:rsidRPr="00D563F4" w14:paraId="5523319A" w14:textId="77777777" w:rsidTr="002734B6">
        <w:trPr>
          <w:trHeight w:val="653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E24956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Категория изменения</w:t>
            </w:r>
          </w:p>
        </w:tc>
        <w:tc>
          <w:tcPr>
            <w:tcW w:w="20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242B4F" w14:textId="2243DBDF" w:rsidR="002734B6" w:rsidRPr="00741503" w:rsidRDefault="00370A97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</w:rPr>
            </w:pPr>
            <w:sdt>
              <w:sdtPr>
                <w:rPr>
                  <w:szCs w:val="18"/>
                  <w:lang w:val="en-GB"/>
                </w:rPr>
                <w:id w:val="-1864426610"/>
                <w:placeholder>
                  <w:docPart w:val="9D3D2073A32E42CDA2E0542C47C3AAE9"/>
                </w:placeholder>
                <w:dropDownList>
                  <w:listItem w:displayText="Choose an item" w:value=""/>
                  <w:listItem w:displayText="Test" w:value="0"/>
                  <w:listItem w:displayText="Prod" w:value="1"/>
                  <w:listItem w:displayText="No-test" w:value="2"/>
                </w:dropDownList>
              </w:sdtPr>
              <w:sdtEndPr/>
              <w:sdtContent>
                <w:r w:rsidR="008B2117">
                  <w:rPr>
                    <w:szCs w:val="18"/>
                    <w:lang w:val="en-GB"/>
                  </w:rPr>
                  <w:t>Prod</w:t>
                </w:r>
              </w:sdtContent>
            </w:sdt>
            <w:r w:rsidR="002734B6" w:rsidRPr="00741503">
              <w:rPr>
                <w:szCs w:val="18"/>
                <w:lang w:val="ru-RU"/>
              </w:rPr>
              <w:t xml:space="preserve"> </w:t>
            </w:r>
          </w:p>
        </w:tc>
        <w:tc>
          <w:tcPr>
            <w:tcW w:w="9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9E189E" w14:textId="03181D40" w:rsidR="002734B6" w:rsidRPr="00741503" w:rsidRDefault="008B2117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22"/>
                <w:lang w:val="ru-RU"/>
              </w:rPr>
              <w:t>Предварительное тестирование и установка обновлений была проведена в тестовой среде</w:t>
            </w:r>
          </w:p>
        </w:tc>
      </w:tr>
    </w:tbl>
    <w:p w14:paraId="5DB10503" w14:textId="77777777" w:rsidR="00DF1767" w:rsidRPr="00741503" w:rsidRDefault="00DF1767" w:rsidP="00DF1767">
      <w:pPr>
        <w:pStyle w:val="AUXO-0"/>
      </w:pPr>
    </w:p>
    <w:tbl>
      <w:tblPr>
        <w:tblpPr w:leftFromText="180" w:rightFromText="180" w:vertAnchor="text" w:tblpY="-39"/>
        <w:tblW w:w="140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2"/>
        <w:gridCol w:w="3495"/>
        <w:gridCol w:w="1755"/>
        <w:gridCol w:w="2106"/>
        <w:gridCol w:w="1701"/>
        <w:gridCol w:w="2576"/>
        <w:gridCol w:w="1819"/>
      </w:tblGrid>
      <w:tr w:rsidR="002734B6" w:rsidRPr="00741503" w14:paraId="41681F0B" w14:textId="77777777" w:rsidTr="002734B6">
        <w:trPr>
          <w:trHeight w:val="300"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1AAA2F0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t>Перед изменением</w:t>
            </w:r>
          </w:p>
        </w:tc>
        <w:tc>
          <w:tcPr>
            <w:tcW w:w="17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0DDAE11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0FAA02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49DFB03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57928D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341FC22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</w:rPr>
            </w:pPr>
          </w:p>
        </w:tc>
      </w:tr>
      <w:tr w:rsidR="002734B6" w:rsidRPr="00741503" w14:paraId="103BAE08" w14:textId="77777777" w:rsidTr="002734B6">
        <w:trPr>
          <w:trHeight w:val="300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7BD0C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05055B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AB7490" w14:textId="6D067C86" w:rsidR="002734B6" w:rsidRPr="00741503" w:rsidRDefault="002734B6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A37F92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61D3E9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0B839C" w14:textId="3348E55F" w:rsidR="002734B6" w:rsidRPr="00741503" w:rsidRDefault="000415AE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C4DC13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734B6" w:rsidRPr="00741503" w14:paraId="589EB5AC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90166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1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B7B79F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Calibri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90C189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17494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8639B3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454B3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63617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773C6942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C5E1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2E46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074BE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B81A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9BB5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499A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7531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2BDFC740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EEE2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24A38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6253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E141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53B7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6921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FDBC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02BC3EC0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BA72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4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9941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3CE7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777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B668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90F6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0AB6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1FB40814" w14:textId="77777777" w:rsidTr="002734B6">
        <w:trPr>
          <w:trHeight w:val="286"/>
        </w:trPr>
        <w:tc>
          <w:tcPr>
            <w:tcW w:w="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0054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5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7FB4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F5B8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80479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0573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EE13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243E9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679EFFD0" w14:textId="77777777" w:rsidR="00F825ED" w:rsidRPr="00741503" w:rsidRDefault="00F825ED" w:rsidP="00DF1767">
      <w:pPr>
        <w:pStyle w:val="AUXO-0"/>
      </w:pPr>
    </w:p>
    <w:tbl>
      <w:tblPr>
        <w:tblpPr w:leftFromText="180" w:rightFromText="180" w:vertAnchor="text" w:horzAnchor="margin" w:tblpY="4"/>
        <w:tblW w:w="140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1"/>
        <w:gridCol w:w="3510"/>
        <w:gridCol w:w="1762"/>
        <w:gridCol w:w="2047"/>
        <w:gridCol w:w="1843"/>
        <w:gridCol w:w="2519"/>
        <w:gridCol w:w="1734"/>
      </w:tblGrid>
      <w:tr w:rsidR="002734B6" w:rsidRPr="00741503" w14:paraId="6240C0E3" w14:textId="77777777" w:rsidTr="002734B6">
        <w:trPr>
          <w:trHeight w:val="340"/>
        </w:trPr>
        <w:tc>
          <w:tcPr>
            <w:tcW w:w="4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56DB025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FFFFFF"/>
                <w:szCs w:val="18"/>
                <w:lang w:val="ru-RU"/>
              </w:rPr>
              <w:t>После изменения</w:t>
            </w:r>
          </w:p>
        </w:tc>
        <w:tc>
          <w:tcPr>
            <w:tcW w:w="17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2AF6E98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5D69B2EA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3B0190C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B0F0"/>
            <w:vAlign w:val="center"/>
          </w:tcPr>
          <w:p w14:paraId="461CE17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14:paraId="5D034A2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FFFFFF"/>
                <w:szCs w:val="18"/>
                <w:lang w:val="ru-RU"/>
              </w:rPr>
            </w:pPr>
          </w:p>
        </w:tc>
      </w:tr>
      <w:tr w:rsidR="002734B6" w:rsidRPr="00741503" w14:paraId="1A4055D4" w14:textId="77777777" w:rsidTr="002734B6">
        <w:trPr>
          <w:trHeight w:val="340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34B4E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0E00F4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47591A" w14:textId="63C74E21" w:rsidR="002734B6" w:rsidRPr="00741503" w:rsidRDefault="002734B6" w:rsidP="00934EAF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  <w:r w:rsidR="004E340F"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 xml:space="preserve"> 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31E05D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78FFD1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Начало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6FACFF5" w14:textId="475F42A0" w:rsidR="002734B6" w:rsidRPr="00741503" w:rsidRDefault="000415AE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08A8CB" w14:textId="77777777" w:rsidR="002734B6" w:rsidRPr="00741503" w:rsidRDefault="002734B6" w:rsidP="002734B6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2734B6" w:rsidRPr="008B2117" w14:paraId="504F2DB9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976F0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4B59F" w14:textId="60481934" w:rsidR="002734B6" w:rsidRPr="008B2117" w:rsidRDefault="008B2117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  <w:lang w:val="ru-RU"/>
              </w:rPr>
            </w:pPr>
            <w:r w:rsidRPr="00E87690">
              <w:rPr>
                <w:rFonts w:cs="Arial"/>
                <w:color w:val="000000"/>
                <w:szCs w:val="22"/>
                <w:lang w:val="ru-RU"/>
              </w:rPr>
              <w:t>П</w:t>
            </w:r>
            <w:r>
              <w:rPr>
                <w:rFonts w:cs="Arial"/>
                <w:color w:val="000000"/>
                <w:szCs w:val="22"/>
                <w:lang w:val="ru-RU"/>
              </w:rPr>
              <w:t xml:space="preserve">роверка работоспособности служб и компонентов </w:t>
            </w:r>
            <w:r>
              <w:rPr>
                <w:rFonts w:cs="Arial"/>
                <w:color w:val="000000"/>
                <w:szCs w:val="22"/>
              </w:rPr>
              <w:t>SharePoint</w:t>
            </w:r>
            <w:r w:rsidRPr="00AA41BC">
              <w:rPr>
                <w:rFonts w:cs="Arial"/>
                <w:color w:val="000000"/>
                <w:szCs w:val="22"/>
                <w:lang w:val="ru-RU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>Server</w:t>
            </w:r>
            <w:r w:rsidRPr="00AA41BC">
              <w:rPr>
                <w:rFonts w:cs="Arial"/>
                <w:color w:val="000000"/>
                <w:szCs w:val="22"/>
                <w:lang w:val="ru-RU"/>
              </w:rPr>
              <w:t xml:space="preserve"> 2019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865D5" w14:textId="68B6924C" w:rsidR="002734B6" w:rsidRPr="00741503" w:rsidRDefault="00CE2BC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Крысанов Максим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78ABF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2B0A8" w14:textId="031B87C5" w:rsidR="002734B6" w:rsidRPr="00034A24" w:rsidRDefault="008B2117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1</w:t>
            </w:r>
            <w:r w:rsidR="00CE2BC6">
              <w:rPr>
                <w:rFonts w:cs="Arial"/>
                <w:color w:val="000000"/>
                <w:szCs w:val="22"/>
                <w:lang w:val="ru-RU"/>
              </w:rPr>
              <w:t>3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 w:rsidR="00034A24"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75FD7" w14:textId="77777777" w:rsidR="008B2117" w:rsidRDefault="008B2117" w:rsidP="008B2117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:30</w:t>
            </w:r>
          </w:p>
          <w:p w14:paraId="34FFECC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A8C2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62494978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9FA9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  <w:r w:rsidRPr="00741503">
              <w:rPr>
                <w:rFonts w:cs="Arial"/>
                <w:color w:val="000000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F00F2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  <w:lang w:val="ru-RU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3FD16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0FF2B" w14:textId="77777777" w:rsidR="002734B6" w:rsidRPr="00741503" w:rsidRDefault="002734B6" w:rsidP="002734B6">
            <w:pPr>
              <w:rPr>
                <w:rFonts w:cs="Arial"/>
                <w:szCs w:val="1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A0E15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AFFF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A736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2734B6" w:rsidRPr="00741503" w14:paraId="6D27D8C5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47CC0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2AAC4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DF2F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E34A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61B7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8A4A8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1A79B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34B6" w:rsidRPr="00741503" w14:paraId="7DCA5733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3FA5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4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70644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8167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21904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65CC2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1620E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B9C5C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34B6" w:rsidRPr="00741503" w14:paraId="7EE94C21" w14:textId="77777777" w:rsidTr="002734B6">
        <w:trPr>
          <w:trHeight w:val="323"/>
        </w:trPr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0414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color w:val="000000"/>
                <w:szCs w:val="18"/>
                <w:lang w:val="ru-RU"/>
              </w:rPr>
              <w:t>5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617E5" w14:textId="77777777" w:rsidR="002734B6" w:rsidRPr="00741503" w:rsidRDefault="002734B6" w:rsidP="002734B6">
            <w:pPr>
              <w:autoSpaceDE w:val="0"/>
              <w:autoSpaceDN w:val="0"/>
              <w:adjustRightInd w:val="0"/>
              <w:rPr>
                <w:rFonts w:cs="Arial"/>
                <w:szCs w:val="18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F5567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C2683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E3E1D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1C629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BF4C1" w14:textId="77777777" w:rsidR="002734B6" w:rsidRPr="00741503" w:rsidRDefault="002734B6" w:rsidP="002734B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</w:tbl>
    <w:p w14:paraId="7DC4B2DA" w14:textId="68D04B6F" w:rsidR="00973B9D" w:rsidRPr="00741503" w:rsidRDefault="00973B9D" w:rsidP="00DF1767">
      <w:pPr>
        <w:pStyle w:val="AUXO-0"/>
      </w:pPr>
    </w:p>
    <w:p w14:paraId="19EAD444" w14:textId="77777777" w:rsidR="00973B9D" w:rsidRPr="00741503" w:rsidRDefault="00973B9D" w:rsidP="00DF1767">
      <w:pPr>
        <w:pStyle w:val="AUXO-0"/>
      </w:pPr>
    </w:p>
    <w:tbl>
      <w:tblPr>
        <w:tblpPr w:leftFromText="180" w:rightFromText="180" w:vertAnchor="text" w:horzAnchor="margin" w:tblpY="100"/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solid" w:color="1F497D" w:themeColor="text2" w:fill="1F497D" w:themeFill="text2"/>
        <w:tblLayout w:type="fixed"/>
        <w:tblLook w:val="00A0" w:firstRow="1" w:lastRow="0" w:firstColumn="1" w:lastColumn="0" w:noHBand="0" w:noVBand="0"/>
      </w:tblPr>
      <w:tblGrid>
        <w:gridCol w:w="506"/>
        <w:gridCol w:w="2747"/>
        <w:gridCol w:w="2530"/>
        <w:gridCol w:w="2714"/>
        <w:gridCol w:w="3233"/>
        <w:gridCol w:w="2296"/>
      </w:tblGrid>
      <w:tr w:rsidR="00973B9D" w:rsidRPr="00741503" w14:paraId="2630F0EC" w14:textId="77777777" w:rsidTr="00204CAA">
        <w:trPr>
          <w:trHeight w:val="696"/>
        </w:trPr>
        <w:tc>
          <w:tcPr>
            <w:tcW w:w="14026" w:type="dxa"/>
            <w:gridSpan w:val="6"/>
            <w:shd w:val="clear" w:color="auto" w:fill="00B0F0"/>
            <w:vAlign w:val="center"/>
          </w:tcPr>
          <w:p w14:paraId="78350C97" w14:textId="7A379420" w:rsidR="00973B9D" w:rsidRPr="00741503" w:rsidRDefault="00973B9D" w:rsidP="00374F16">
            <w:pPr>
              <w:pStyle w:val="af7"/>
              <w:numPr>
                <w:ilvl w:val="0"/>
                <w:numId w:val="15"/>
              </w:numPr>
              <w:spacing w:before="60" w:after="60"/>
              <w:jc w:val="center"/>
              <w:rPr>
                <w:b/>
                <w:bCs/>
                <w:szCs w:val="18"/>
                <w:lang w:val="ru-RU"/>
              </w:rPr>
            </w:pPr>
            <w:r w:rsidRPr="00741503">
              <w:rPr>
                <w:b/>
                <w:bCs/>
                <w:color w:val="FFFFFF" w:themeColor="background1"/>
                <w:szCs w:val="18"/>
                <w:lang w:val="ru-RU"/>
              </w:rPr>
              <w:lastRenderedPageBreak/>
              <w:t>План отката</w:t>
            </w:r>
          </w:p>
        </w:tc>
      </w:tr>
      <w:tr w:rsidR="000415AE" w:rsidRPr="00741503" w14:paraId="7A7474EF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129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74F26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№</w:t>
            </w:r>
          </w:p>
        </w:tc>
        <w:tc>
          <w:tcPr>
            <w:tcW w:w="2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2E3C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Действие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8DEF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Ответственный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7F75E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Описание</w:t>
            </w:r>
          </w:p>
        </w:tc>
        <w:tc>
          <w:tcPr>
            <w:tcW w:w="3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5857" w14:textId="761090EA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>
              <w:rPr>
                <w:rFonts w:cs="Arial"/>
                <w:b/>
                <w:bCs/>
                <w:color w:val="000000"/>
                <w:szCs w:val="18"/>
                <w:lang w:val="ru-RU"/>
              </w:rPr>
              <w:t>Продолжительность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2B707" w14:textId="77777777" w:rsidR="000415AE" w:rsidRPr="00741503" w:rsidRDefault="000415AE" w:rsidP="00204CAA">
            <w:pPr>
              <w:jc w:val="center"/>
              <w:rPr>
                <w:rFonts w:cs="Arial"/>
                <w:b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/>
                <w:bCs/>
                <w:color w:val="000000"/>
                <w:szCs w:val="18"/>
                <w:lang w:val="ru-RU"/>
              </w:rPr>
              <w:t>Комментарии</w:t>
            </w:r>
          </w:p>
        </w:tc>
      </w:tr>
      <w:tr w:rsidR="000415AE" w:rsidRPr="00FB7DB0" w14:paraId="2E43BC72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FC85" w14:textId="77777777" w:rsidR="000415AE" w:rsidRPr="00741503" w:rsidRDefault="000415AE" w:rsidP="00204CAA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525B" w14:textId="3F1A7993" w:rsidR="000415AE" w:rsidRPr="00741503" w:rsidRDefault="00FB7DB0" w:rsidP="00204CAA">
            <w:pPr>
              <w:rPr>
                <w:rFonts w:cs="Arial"/>
                <w:color w:val="000000"/>
                <w:szCs w:val="18"/>
                <w:lang w:val="ru-RU"/>
              </w:rPr>
            </w:pPr>
            <w:r>
              <w:t>Написание</w:t>
            </w:r>
            <w:r>
              <w:rPr>
                <w:lang w:val="ru-RU"/>
              </w:rPr>
              <w:t xml:space="preserve"> </w:t>
            </w:r>
            <w:r>
              <w:t>сообщения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E574E" w14:textId="5DE843AD" w:rsidR="000415AE" w:rsidRPr="005E3F40" w:rsidRDefault="00FB7DB0" w:rsidP="00204CAA">
            <w:pPr>
              <w:jc w:val="center"/>
              <w:rPr>
                <w:szCs w:val="18"/>
                <w:lang w:val="ru-RU"/>
              </w:rPr>
            </w:pPr>
            <w:r>
              <w:rPr>
                <w:szCs w:val="22"/>
                <w:lang w:val="ru-RU"/>
              </w:rPr>
              <w:t>Игнатов Владимир</w:t>
            </w:r>
            <w:r w:rsidR="005E3F40">
              <w:rPr>
                <w:szCs w:val="22"/>
                <w:lang w:val="ru-RU"/>
              </w:rPr>
              <w:t>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83AE8" w14:textId="5F7F0BB9" w:rsidR="000415AE" w:rsidRPr="00741503" w:rsidRDefault="005E3F40" w:rsidP="00204CAA">
            <w:pPr>
              <w:rPr>
                <w:rFonts w:cs="Arial"/>
                <w:color w:val="000000"/>
                <w:szCs w:val="18"/>
                <w:lang w:val="ru-RU"/>
              </w:rPr>
            </w:pPr>
            <w:r>
              <w:rPr>
                <w:lang w:val="ru-RU"/>
              </w:rPr>
              <w:t>С</w:t>
            </w:r>
            <w:r w:rsidR="00FB7DB0" w:rsidRPr="0037743B">
              <w:rPr>
                <w:lang w:val="ru-RU"/>
              </w:rPr>
              <w:t xml:space="preserve">ообщение Голубеву Борису с просьбой о восстановлении серверов из холодного </w:t>
            </w:r>
            <w:r w:rsidR="009E35C2">
              <w:rPr>
                <w:lang w:val="ru-RU"/>
              </w:rPr>
              <w:t xml:space="preserve">и горячего </w:t>
            </w:r>
            <w:r w:rsidR="00FB7DB0" w:rsidRPr="0037743B">
              <w:rPr>
                <w:lang w:val="ru-RU"/>
              </w:rPr>
              <w:t>снапшота.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1AB19" w14:textId="77777777" w:rsidR="00FB7DB0" w:rsidRDefault="00FB7DB0" w:rsidP="00FB7DB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302EA7F" w14:textId="77777777" w:rsidR="000415AE" w:rsidRPr="00741503" w:rsidRDefault="000415AE" w:rsidP="00204CAA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AF849" w14:textId="77777777" w:rsidR="000415AE" w:rsidRPr="00741503" w:rsidRDefault="000415AE" w:rsidP="00204CAA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  <w:tr w:rsidR="000415AE" w:rsidRPr="00741503" w14:paraId="09F70AD7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13688" w14:textId="77777777" w:rsidR="000415AE" w:rsidRPr="00741503" w:rsidRDefault="000415AE" w:rsidP="00204CAA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FD6F" w14:textId="07C28A39" w:rsidR="000415AE" w:rsidRPr="00741503" w:rsidRDefault="00FB7DB0" w:rsidP="00204CAA">
            <w:pPr>
              <w:rPr>
                <w:rFonts w:cs="Arial"/>
                <w:color w:val="000000"/>
                <w:szCs w:val="18"/>
              </w:rPr>
            </w:pPr>
            <w:r>
              <w:t>Восстановление серверов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793F" w14:textId="7BDD6EF9" w:rsidR="000415AE" w:rsidRPr="00741503" w:rsidRDefault="003D3F21" w:rsidP="00204CAA">
            <w:pPr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02B58" w14:textId="32FA6653" w:rsidR="000415AE" w:rsidRPr="00FB7DB0" w:rsidRDefault="00FB7DB0" w:rsidP="00204CAA">
            <w:pPr>
              <w:rPr>
                <w:rFonts w:cs="Arial"/>
                <w:color w:val="000000"/>
                <w:szCs w:val="18"/>
              </w:rPr>
            </w:pPr>
            <w:r>
              <w:t xml:space="preserve">Восстановление следующих серверов из холодного </w:t>
            </w:r>
            <w:r w:rsidR="009E35C2" w:rsidRPr="009E35C2">
              <w:t xml:space="preserve"> </w:t>
            </w:r>
            <w:r w:rsidR="009E35C2">
              <w:rPr>
                <w:lang w:val="ru-RU"/>
              </w:rPr>
              <w:t>и</w:t>
            </w:r>
            <w:r w:rsidR="009E35C2" w:rsidRPr="009E35C2">
              <w:t xml:space="preserve"> </w:t>
            </w:r>
            <w:r w:rsidR="009E35C2">
              <w:rPr>
                <w:lang w:val="ru-RU"/>
              </w:rPr>
              <w:t>горячего</w:t>
            </w:r>
            <w:r w:rsidR="009E35C2" w:rsidRPr="009E35C2">
              <w:t xml:space="preserve"> </w:t>
            </w:r>
            <w:r>
              <w:t>снапшота</w:t>
            </w:r>
            <w:r>
              <w:rPr>
                <w:rFonts w:cs="Arial"/>
                <w:bCs/>
                <w:color w:val="000000"/>
                <w:szCs w:val="22"/>
              </w:rPr>
              <w:t>:</w:t>
            </w:r>
            <w:r w:rsidRPr="009A3230">
              <w:rPr>
                <w:rFonts w:cs="Arial"/>
                <w:bCs/>
                <w:color w:val="000000"/>
                <w:szCs w:val="22"/>
              </w:rPr>
              <w:t xml:space="preserve"> </w:t>
            </w:r>
            <w:r w:rsidRPr="009A3230">
              <w:rPr>
                <w:rFonts w:ascii="-apple-system" w:hAnsi="-apple-system" w:cs="Calibri"/>
                <w:color w:val="242424"/>
                <w:sz w:val="22"/>
                <w:szCs w:val="22"/>
              </w:rPr>
              <w:t xml:space="preserve"> </w:t>
            </w:r>
            <w:r>
              <w:rPr>
                <w:rFonts w:ascii="-apple-system" w:hAnsi="-apple-system" w:cs="Calibri"/>
                <w:color w:val="242424"/>
                <w:sz w:val="22"/>
                <w:szCs w:val="22"/>
              </w:rPr>
              <w:t>SPAtosAPP</w:t>
            </w:r>
            <w:r w:rsidRPr="009A3230">
              <w:rPr>
                <w:rFonts w:ascii="-apple-system" w:hAnsi="-apple-system" w:cs="Calibri"/>
                <w:color w:val="242424"/>
                <w:sz w:val="22"/>
                <w:szCs w:val="22"/>
              </w:rPr>
              <w:t>01</w:t>
            </w:r>
            <w:r w:rsidRPr="009A3230">
              <w:rPr>
                <w:rFonts w:asciiTheme="minorHAnsi" w:hAnsiTheme="minorHAnsi" w:cs="Calibri"/>
                <w:color w:val="242424"/>
                <w:sz w:val="22"/>
                <w:szCs w:val="22"/>
              </w:rPr>
              <w:t xml:space="preserve">, </w:t>
            </w:r>
            <w:r w:rsidRPr="009A3230">
              <w:rPr>
                <w:rFonts w:ascii="-apple-system" w:hAnsi="-apple-system" w:cs="Calibri"/>
                <w:color w:val="242424"/>
                <w:sz w:val="22"/>
                <w:szCs w:val="22"/>
              </w:rPr>
              <w:t xml:space="preserve"> </w:t>
            </w:r>
            <w:r>
              <w:rPr>
                <w:rFonts w:ascii="-apple-system" w:hAnsi="-apple-system" w:cs="Calibri"/>
                <w:color w:val="242424"/>
                <w:sz w:val="22"/>
                <w:szCs w:val="22"/>
              </w:rPr>
              <w:t>SPAtosWFE</w:t>
            </w:r>
            <w:r w:rsidRPr="009A3230">
              <w:rPr>
                <w:rFonts w:ascii="-apple-system" w:hAnsi="-apple-system" w:cs="Calibri"/>
                <w:color w:val="242424"/>
                <w:sz w:val="22"/>
                <w:szCs w:val="22"/>
              </w:rPr>
              <w:t>01</w:t>
            </w:r>
            <w:r w:rsidRPr="009A3230">
              <w:rPr>
                <w:rFonts w:asciiTheme="minorHAnsi" w:hAnsiTheme="minorHAnsi" w:cs="Calibri"/>
                <w:color w:val="242424"/>
                <w:sz w:val="22"/>
                <w:szCs w:val="22"/>
              </w:rPr>
              <w:t xml:space="preserve">, </w:t>
            </w:r>
            <w:r w:rsidRPr="009A3230">
              <w:rPr>
                <w:rFonts w:ascii="-apple-system" w:hAnsi="-apple-system" w:cs="Calibri"/>
                <w:color w:val="242424"/>
                <w:sz w:val="22"/>
                <w:szCs w:val="22"/>
              </w:rPr>
              <w:t xml:space="preserve"> </w:t>
            </w:r>
            <w:r>
              <w:rPr>
                <w:rFonts w:ascii="-apple-system" w:hAnsi="-apple-system" w:cs="Calibri"/>
                <w:color w:val="242424"/>
                <w:sz w:val="22"/>
                <w:szCs w:val="22"/>
              </w:rPr>
              <w:t>SPAtosAPP</w:t>
            </w:r>
            <w:r w:rsidRPr="009A3230">
              <w:rPr>
                <w:rFonts w:ascii="-apple-system" w:hAnsi="-apple-system" w:cs="Calibri"/>
                <w:color w:val="242424"/>
                <w:sz w:val="22"/>
                <w:szCs w:val="22"/>
              </w:rPr>
              <w:t>02</w:t>
            </w:r>
            <w:r w:rsidRPr="009A3230">
              <w:rPr>
                <w:rFonts w:asciiTheme="minorHAnsi" w:hAnsiTheme="minorHAnsi" w:cs="Calibri"/>
                <w:color w:val="242424"/>
                <w:sz w:val="22"/>
                <w:szCs w:val="22"/>
              </w:rPr>
              <w:t xml:space="preserve">, </w:t>
            </w:r>
            <w:r>
              <w:rPr>
                <w:rFonts w:ascii="-apple-system" w:hAnsi="-apple-system" w:cs="Calibri"/>
                <w:color w:val="242424"/>
                <w:sz w:val="22"/>
                <w:szCs w:val="22"/>
              </w:rPr>
              <w:t xml:space="preserve"> SPAtosWFE02</w:t>
            </w:r>
            <w:r w:rsidRPr="009A3230">
              <w:rPr>
                <w:rFonts w:asciiTheme="minorHAnsi" w:hAnsiTheme="minorHAnsi" w:cs="Calibri"/>
                <w:color w:val="242424"/>
                <w:sz w:val="22"/>
                <w:szCs w:val="22"/>
              </w:rPr>
              <w:t xml:space="preserve">, </w:t>
            </w:r>
            <w:r>
              <w:rPr>
                <w:rFonts w:ascii="-apple-system" w:hAnsi="-apple-system" w:cs="Calibri"/>
                <w:color w:val="242424"/>
                <w:sz w:val="22"/>
                <w:szCs w:val="22"/>
              </w:rPr>
              <w:t xml:space="preserve"> SPAtosSQL01</w:t>
            </w:r>
            <w:r w:rsidRPr="009A3230">
              <w:rPr>
                <w:rFonts w:asciiTheme="minorHAnsi" w:hAnsiTheme="minorHAnsi" w:cs="Calibri"/>
                <w:color w:val="242424"/>
                <w:sz w:val="22"/>
                <w:szCs w:val="22"/>
              </w:rPr>
              <w:t xml:space="preserve">, </w:t>
            </w:r>
            <w:r>
              <w:rPr>
                <w:rFonts w:ascii="-apple-system" w:hAnsi="-apple-system" w:cs="Calibri"/>
                <w:color w:val="242424"/>
                <w:sz w:val="22"/>
                <w:szCs w:val="22"/>
              </w:rPr>
              <w:t xml:space="preserve"> SPAtosSQL02</w:t>
            </w:r>
            <w:r w:rsidRPr="009A3230">
              <w:rPr>
                <w:rFonts w:asciiTheme="minorHAnsi" w:hAnsiTheme="minorHAnsi" w:cs="Calibri"/>
                <w:color w:val="242424"/>
                <w:sz w:val="22"/>
                <w:szCs w:val="22"/>
              </w:rPr>
              <w:t>.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8079" w14:textId="7E5EBFBD" w:rsidR="00FB7DB0" w:rsidRDefault="00FB7DB0" w:rsidP="00FB7DB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 w:rsidR="00EF776E"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 w:rsidR="00EF776E"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2E865CD" w14:textId="77777777" w:rsidR="000415AE" w:rsidRPr="00741503" w:rsidRDefault="000415AE" w:rsidP="00204CAA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52E7" w14:textId="77777777" w:rsidR="000415AE" w:rsidRPr="00FB7DB0" w:rsidRDefault="000415AE" w:rsidP="00204CAA">
            <w:pPr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0415AE" w:rsidRPr="00FB7DB0" w14:paraId="6A7AD59F" w14:textId="77777777" w:rsidTr="00041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7FF1" w14:textId="77777777" w:rsidR="000415AE" w:rsidRPr="00DF1767" w:rsidRDefault="000415AE" w:rsidP="00204CAA">
            <w:pPr>
              <w:jc w:val="center"/>
              <w:rPr>
                <w:rFonts w:cs="Arial"/>
                <w:bCs/>
                <w:color w:val="000000"/>
                <w:szCs w:val="18"/>
                <w:lang w:val="ru-RU"/>
              </w:rPr>
            </w:pPr>
            <w:r w:rsidRPr="00741503">
              <w:rPr>
                <w:rFonts w:cs="Arial"/>
                <w:bCs/>
                <w:color w:val="000000"/>
                <w:szCs w:val="18"/>
                <w:lang w:val="ru-RU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43656" w14:textId="5CF131C3" w:rsidR="000415AE" w:rsidRPr="00DF1767" w:rsidRDefault="00FB7DB0" w:rsidP="00204CAA">
            <w:pPr>
              <w:rPr>
                <w:rFonts w:cs="Arial"/>
                <w:color w:val="000000"/>
                <w:szCs w:val="18"/>
              </w:rPr>
            </w:pPr>
            <w:r>
              <w:t>Проверка работоспособности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6FC4" w14:textId="35511A5F" w:rsidR="000415AE" w:rsidRPr="00DF1767" w:rsidRDefault="005E3F40" w:rsidP="00204CAA">
            <w:pPr>
              <w:jc w:val="center"/>
              <w:rPr>
                <w:szCs w:val="18"/>
              </w:rPr>
            </w:pPr>
            <w:r>
              <w:rPr>
                <w:szCs w:val="22"/>
                <w:lang w:val="ru-RU"/>
              </w:rPr>
              <w:t>Игнатов Владимир, Крысанов Максим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D629C" w14:textId="664CA169" w:rsidR="000415AE" w:rsidRPr="00DF1767" w:rsidRDefault="00FB7DB0" w:rsidP="00204CAA">
            <w:pPr>
              <w:rPr>
                <w:rFonts w:cs="Arial"/>
                <w:color w:val="000000"/>
                <w:szCs w:val="18"/>
                <w:lang w:val="ru-RU"/>
              </w:rPr>
            </w:pPr>
            <w:r w:rsidRPr="0037743B">
              <w:rPr>
                <w:lang w:val="ru-RU"/>
              </w:rPr>
              <w:t xml:space="preserve">После поднятия серверов </w:t>
            </w:r>
            <w:r>
              <w:rPr>
                <w:szCs w:val="22"/>
                <w:lang w:val="ru-RU"/>
              </w:rPr>
              <w:t xml:space="preserve"> </w:t>
            </w:r>
            <w:r w:rsidRPr="0037743B">
              <w:rPr>
                <w:lang w:val="ru-RU"/>
              </w:rPr>
              <w:t>проверяет</w:t>
            </w:r>
            <w:r w:rsidR="005E3F40">
              <w:rPr>
                <w:lang w:val="ru-RU"/>
              </w:rPr>
              <w:t>ся</w:t>
            </w:r>
            <w:r w:rsidRPr="0037743B">
              <w:rPr>
                <w:lang w:val="ru-RU"/>
              </w:rPr>
              <w:t>, что все серверы функционируют корректно и все сервисы запущены.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2BA96" w14:textId="77777777" w:rsidR="00FB7DB0" w:rsidRDefault="00FB7DB0" w:rsidP="00FB7DB0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2"/>
                <w:lang w:val="ru-RU"/>
              </w:rPr>
            </w:pP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  <w:r>
              <w:rPr>
                <w:rFonts w:cs="Arial"/>
                <w:color w:val="000000"/>
                <w:szCs w:val="22"/>
              </w:rPr>
              <w:t>1</w:t>
            </w:r>
            <w:r>
              <w:rPr>
                <w:rFonts w:cs="Arial"/>
                <w:color w:val="000000"/>
                <w:szCs w:val="22"/>
                <w:lang w:val="ru-RU"/>
              </w:rPr>
              <w:t>:</w:t>
            </w:r>
            <w:r>
              <w:rPr>
                <w:rFonts w:cs="Arial"/>
                <w:color w:val="000000"/>
                <w:szCs w:val="22"/>
              </w:rPr>
              <w:t>0</w:t>
            </w:r>
            <w:r>
              <w:rPr>
                <w:rFonts w:cs="Arial"/>
                <w:color w:val="000000"/>
                <w:szCs w:val="22"/>
                <w:lang w:val="ru-RU"/>
              </w:rPr>
              <w:t>0</w:t>
            </w:r>
          </w:p>
          <w:p w14:paraId="61C5E2F9" w14:textId="77777777" w:rsidR="000415AE" w:rsidRPr="00FB7DB0" w:rsidRDefault="000415AE" w:rsidP="00204CAA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14FAE" w14:textId="77777777" w:rsidR="000415AE" w:rsidRPr="00DF1767" w:rsidRDefault="000415AE" w:rsidP="00204CAA">
            <w:pPr>
              <w:jc w:val="center"/>
              <w:rPr>
                <w:rFonts w:cs="Arial"/>
                <w:color w:val="000000"/>
                <w:szCs w:val="18"/>
                <w:lang w:val="ru-RU"/>
              </w:rPr>
            </w:pPr>
          </w:p>
        </w:tc>
      </w:tr>
    </w:tbl>
    <w:p w14:paraId="2CAA8F7B" w14:textId="77777777" w:rsidR="00583ACF" w:rsidRPr="00583ACF" w:rsidRDefault="00583ACF" w:rsidP="00DF1767">
      <w:pPr>
        <w:pStyle w:val="AUXO-0"/>
      </w:pPr>
    </w:p>
    <w:sectPr w:rsidR="00583ACF" w:rsidRPr="00583ACF" w:rsidSect="00F2661B">
      <w:headerReference w:type="default" r:id="rId15"/>
      <w:footerReference w:type="default" r:id="rId16"/>
      <w:headerReference w:type="first" r:id="rId17"/>
      <w:footerReference w:type="first" r:id="rId18"/>
      <w:pgSz w:w="16839" w:h="11907" w:orient="landscape" w:code="9"/>
      <w:pgMar w:top="2438" w:right="2892" w:bottom="1134" w:left="1418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28006" w14:textId="77777777" w:rsidR="00370A97" w:rsidRDefault="00370A97">
      <w:r>
        <w:separator/>
      </w:r>
    </w:p>
  </w:endnote>
  <w:endnote w:type="continuationSeparator" w:id="0">
    <w:p w14:paraId="14A3B9B2" w14:textId="77777777" w:rsidR="00370A97" w:rsidRDefault="0037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C0BE" w14:textId="6765A188" w:rsidR="003F0065" w:rsidRPr="00DC1FE3" w:rsidRDefault="003F0065" w:rsidP="00590CFC">
    <w:pPr>
      <w:pStyle w:val="sysFooter2R"/>
      <w:framePr w:wrap="around" w:hAnchor="page" w:x="15096" w:y="27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1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321203CE" w14:textId="77777777" w:rsidR="003F0065" w:rsidRPr="00DC1FE3" w:rsidRDefault="003F0065" w:rsidP="00590CFC">
    <w:pPr>
      <w:pStyle w:val="sysFooter2Line"/>
      <w:pBdr>
        <w:bottom w:val="single" w:sz="6" w:space="0" w:color="000000"/>
      </w:pBdr>
      <w:tabs>
        <w:tab w:val="left" w:pos="4959"/>
      </w:tabs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5104" behindDoc="0" locked="1" layoutInCell="1" allowOverlap="0" wp14:anchorId="4C8C615F" wp14:editId="40804929">
              <wp:simplePos x="0" y="0"/>
              <wp:positionH relativeFrom="column">
                <wp:posOffset>4075430</wp:posOffset>
              </wp:positionH>
              <wp:positionV relativeFrom="paragraph">
                <wp:posOffset>149225</wp:posOffset>
              </wp:positionV>
              <wp:extent cx="737870" cy="238760"/>
              <wp:effectExtent l="0" t="0" r="5080" b="8890"/>
              <wp:wrapSquare wrapText="bothSides"/>
              <wp:docPr id="20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23876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64C0AF" w14:textId="2905AC7B" w:rsidR="003F0065" w:rsidRPr="00195826" w:rsidRDefault="003F0065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8C615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20.9pt;margin-top:11.75pt;width:58.1pt;height:18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" o:allowoverlap="f" fillcolor="white [3201]" stroked="f" strokeweight="2pt">
              <v:textbox>
                <w:txbxContent>
                  <w:p w14:paraId="3D64C0AF" w14:textId="2905AC7B" w:rsidR="003F0065" w:rsidRPr="00195826" w:rsidRDefault="003F0065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tab/>
    </w:r>
  </w:p>
  <w:p w14:paraId="7828B3F3" w14:textId="77777777" w:rsidR="003F0065" w:rsidRPr="00021F4B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8CF9E" w14:textId="636C17A8" w:rsidR="003F0065" w:rsidRPr="00DC1FE3" w:rsidRDefault="003F0065" w:rsidP="0022782F">
    <w:pPr>
      <w:pStyle w:val="sysFooter2R"/>
      <w:framePr w:wrap="around" w:hAnchor="page" w:x="15063" w:y="29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5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66719166" w14:textId="77777777" w:rsidR="003F0065" w:rsidRPr="00DC1FE3" w:rsidRDefault="003F0065" w:rsidP="0022782F">
    <w:pPr>
      <w:pStyle w:val="sysFooter2Line"/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8960" behindDoc="0" locked="1" layoutInCell="1" allowOverlap="0" wp14:anchorId="1C3A615C" wp14:editId="06B5C84A">
              <wp:simplePos x="0" y="0"/>
              <wp:positionH relativeFrom="column">
                <wp:posOffset>4148455</wp:posOffset>
              </wp:positionH>
              <wp:positionV relativeFrom="paragraph">
                <wp:posOffset>195580</wp:posOffset>
              </wp:positionV>
              <wp:extent cx="737870" cy="196850"/>
              <wp:effectExtent l="0" t="0" r="5080" b="0"/>
              <wp:wrapSquare wrapText="bothSides"/>
              <wp:docPr id="3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19685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D0CC75" w14:textId="3D86DCD2" w:rsidR="003F0065" w:rsidRPr="00195826" w:rsidRDefault="003F0065" w:rsidP="0022782F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3A615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26.65pt;margin-top:15.4pt;width:58.1pt;height:1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" o:allowoverlap="f" fillcolor="white [3201]" stroked="f" strokeweight="2pt">
              <v:textbox>
                <w:txbxContent>
                  <w:p w14:paraId="3DD0CC75" w14:textId="3D86DCD2" w:rsidR="003F0065" w:rsidRPr="00195826" w:rsidRDefault="003F0065" w:rsidP="0022782F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7936" behindDoc="0" locked="1" layoutInCell="1" allowOverlap="0" wp14:anchorId="06D16566" wp14:editId="2A2BBB78">
              <wp:simplePos x="0" y="0"/>
              <wp:positionH relativeFrom="margin">
                <wp:align>center</wp:align>
              </wp:positionH>
              <wp:positionV relativeFrom="page">
                <wp:posOffset>10233025</wp:posOffset>
              </wp:positionV>
              <wp:extent cx="705485" cy="206375"/>
              <wp:effectExtent l="0" t="0" r="0" b="0"/>
              <wp:wrapSquare wrapText="bothSides"/>
              <wp:docPr id="31" name="Надпись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sz w:val="12"/>
                              <w:lang w:val="ru-RU"/>
                            </w:rPr>
                            <w:alias w:val="Дата публикации"/>
                            <w:tag w:val=""/>
                            <w:id w:val="-12665295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BD31AE" w14:textId="13516951" w:rsidR="003F0065" w:rsidRPr="00195826" w:rsidRDefault="003F0065" w:rsidP="00403763">
                              <w:pPr>
                                <w:rPr>
                                  <w:b/>
                                  <w:sz w:val="1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lang w:val="ru-RU"/>
                                </w:rPr>
                                <w:t>27.05.2024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D16566" id="Надпись 31" o:spid="_x0000_s1032" type="#_x0000_t202" style="position:absolute;margin-left:0;margin-top:805.75pt;width:55.55pt;height:16.2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" o:allowoverlap="f" filled="f" stroked="f" strokeweight="2pt">
              <v:textbox>
                <w:txbxContent>
                  <w:sdt>
                    <w:sdtPr>
                      <w:rPr>
                        <w:b/>
                        <w:sz w:val="12"/>
                        <w:lang w:val="ru-RU"/>
                      </w:rPr>
                      <w:alias w:val="Дата публикации"/>
                      <w:tag w:val=""/>
                      <w:id w:val="-1266529551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4-05-27T00:00:00Z"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23BD31AE" w14:textId="13516951" w:rsidR="003F0065" w:rsidRPr="00195826" w:rsidRDefault="003F0065" w:rsidP="00403763">
                        <w:pPr>
                          <w:rPr>
                            <w:b/>
                            <w:sz w:val="12"/>
                            <w:lang w:val="ru-RU"/>
                          </w:rPr>
                        </w:pPr>
                        <w:r>
                          <w:rPr>
                            <w:b/>
                            <w:sz w:val="12"/>
                            <w:lang w:val="ru-RU"/>
                          </w:rPr>
                          <w:t>27.05.2024</w:t>
                        </w:r>
                      </w:p>
                    </w:sdtContent>
                  </w:sdt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2DE3EE51" w14:textId="77777777" w:rsidR="003F0065" w:rsidRPr="0034436D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F230" w14:textId="6D4161ED" w:rsidR="003F0065" w:rsidRPr="00DC1FE3" w:rsidRDefault="003F0065" w:rsidP="00590CFC">
    <w:pPr>
      <w:pStyle w:val="sysFooter2R"/>
      <w:framePr w:wrap="around" w:hAnchor="page" w:x="15096" w:y="271"/>
    </w:pPr>
    <w:r w:rsidRPr="00DC1FE3">
      <w:fldChar w:fldCharType="begin"/>
    </w:r>
    <w:r w:rsidRPr="00DC1FE3">
      <w:instrText>PAGE</w:instrText>
    </w:r>
    <w:r w:rsidRPr="00DC1FE3">
      <w:fldChar w:fldCharType="separate"/>
    </w:r>
    <w:r w:rsidR="0090069F">
      <w:t>2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 xml:space="preserve"> DOCPROPERTY "lblOf" </w:instrText>
    </w:r>
    <w:r w:rsidRPr="00DC1FE3">
      <w:fldChar w:fldCharType="separate"/>
    </w:r>
    <w:r>
      <w:t>of</w:t>
    </w:r>
    <w:r w:rsidRPr="00DC1FE3">
      <w:fldChar w:fldCharType="end"/>
    </w:r>
    <w:r w:rsidRPr="00DC1FE3">
      <w:t xml:space="preserve"> </w:t>
    </w:r>
    <w:r w:rsidRPr="00DC1FE3">
      <w:fldChar w:fldCharType="begin"/>
    </w:r>
    <w:r w:rsidRPr="00DC1FE3">
      <w:instrText>NUMPAGES</w:instrText>
    </w:r>
    <w:r w:rsidRPr="00DC1FE3">
      <w:fldChar w:fldCharType="separate"/>
    </w:r>
    <w:r w:rsidR="0090069F">
      <w:t>6</w:t>
    </w:r>
    <w:r w:rsidRPr="00DC1FE3">
      <w:fldChar w:fldCharType="end"/>
    </w:r>
  </w:p>
  <w:p w14:paraId="68A900F7" w14:textId="77777777" w:rsidR="003F0065" w:rsidRPr="00DC1FE3" w:rsidRDefault="003F0065" w:rsidP="00590CFC">
    <w:pPr>
      <w:pStyle w:val="sysFooter2Line"/>
      <w:pBdr>
        <w:bottom w:val="single" w:sz="6" w:space="0" w:color="000000"/>
      </w:pBdr>
      <w:tabs>
        <w:tab w:val="left" w:pos="4959"/>
      </w:tabs>
      <w:ind w:right="-1505"/>
    </w:pPr>
    <w:r w:rsidRPr="00195826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0" wp14:anchorId="5576F36F" wp14:editId="4F65C782">
              <wp:simplePos x="0" y="0"/>
              <wp:positionH relativeFrom="column">
                <wp:posOffset>4075430</wp:posOffset>
              </wp:positionH>
              <wp:positionV relativeFrom="paragraph">
                <wp:posOffset>149225</wp:posOffset>
              </wp:positionV>
              <wp:extent cx="737870" cy="238760"/>
              <wp:effectExtent l="0" t="0" r="5080" b="8890"/>
              <wp:wrapSquare wrapText="bothSides"/>
              <wp:docPr id="2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238760"/>
                      </a:xfrm>
                      <a:prstGeom prst="rect">
                        <a:avLst/>
                      </a:prstGeom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886286" w14:textId="3567A968" w:rsidR="003F0065" w:rsidRPr="00195826" w:rsidRDefault="003F0065">
                          <w:pPr>
                            <w:rPr>
                              <w:b/>
                              <w:sz w:val="1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76F36F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320.9pt;margin-top:11.75pt;width:58.1pt;height:18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" o:allowoverlap="f" fillcolor="white [3201]" stroked="f" strokeweight="2pt">
              <v:textbox>
                <w:txbxContent>
                  <w:p w14:paraId="60886286" w14:textId="3567A968" w:rsidR="003F0065" w:rsidRPr="00195826" w:rsidRDefault="003F0065">
                    <w:pPr>
                      <w:rPr>
                        <w:b/>
                        <w:sz w:val="12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tab/>
    </w:r>
  </w:p>
  <w:p w14:paraId="3696E25E" w14:textId="77777777" w:rsidR="003F0065" w:rsidRPr="00021F4B" w:rsidRDefault="003F0065">
    <w:pPr>
      <w:pStyle w:val="sysFooter2L"/>
      <w:framePr w:wrap="around"/>
    </w:pPr>
    <w:r>
      <w:rPr>
        <w:lang w:val="ru-RU"/>
      </w:rPr>
      <w:t>©</w:t>
    </w:r>
    <w:r>
      <w:t>AUXO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FE38A" w14:textId="77777777" w:rsidR="00370A97" w:rsidRDefault="00370A97">
      <w:r>
        <w:separator/>
      </w:r>
    </w:p>
  </w:footnote>
  <w:footnote w:type="continuationSeparator" w:id="0">
    <w:p w14:paraId="7E67D933" w14:textId="77777777" w:rsidR="00370A97" w:rsidRDefault="00370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98796" w14:textId="08F20A0C" w:rsidR="003F0065" w:rsidRPr="00066201" w:rsidRDefault="003F0065" w:rsidP="002734B6">
    <w:pPr>
      <w:pStyle w:val="sysHeaderLinebelow"/>
      <w:ind w:right="-31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253D6683" wp14:editId="3F926E74">
              <wp:simplePos x="0" y="0"/>
              <wp:positionH relativeFrom="column">
                <wp:posOffset>7672998</wp:posOffset>
              </wp:positionH>
              <wp:positionV relativeFrom="paragraph">
                <wp:posOffset>220345</wp:posOffset>
              </wp:positionV>
              <wp:extent cx="1320800" cy="238125"/>
              <wp:effectExtent l="0" t="0" r="0" b="0"/>
              <wp:wrapSquare wrapText="bothSides"/>
              <wp:docPr id="20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3CACB0" w14:textId="2D8747FB" w:rsidR="003F0065" w:rsidRPr="00590CFC" w:rsidRDefault="003F0065" w:rsidP="00C91617">
                          <w:pPr>
                            <w:jc w:val="right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3D668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604.15pt;margin-top:17.35pt;width:104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" filled="f" stroked="f">
              <v:textbox>
                <w:txbxContent>
                  <w:p w14:paraId="553CACB0" w14:textId="2D8747FB" w:rsidR="003F0065" w:rsidRPr="00590CFC" w:rsidRDefault="003F0065" w:rsidP="00C91617">
                    <w:pPr>
                      <w:jc w:val="right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93056" behindDoc="0" locked="1" layoutInCell="1" allowOverlap="1" wp14:anchorId="6FA44130" wp14:editId="0B65C19B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430" cy="406400"/>
          <wp:effectExtent l="0" t="0" r="0" b="0"/>
          <wp:wrapNone/>
          <wp:docPr id="205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43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59C111D4" wp14:editId="5ED5C688">
              <wp:simplePos x="0" y="0"/>
              <wp:positionH relativeFrom="column">
                <wp:posOffset>-95250</wp:posOffset>
              </wp:positionH>
              <wp:positionV relativeFrom="paragraph">
                <wp:posOffset>212145</wp:posOffset>
              </wp:positionV>
              <wp:extent cx="818515" cy="198755"/>
              <wp:effectExtent l="0" t="0" r="0" b="0"/>
              <wp:wrapSquare wrapText="bothSides"/>
              <wp:docPr id="20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9E5580" w14:textId="4821550A" w:rsidR="003F0065" w:rsidRPr="00F42D6E" w:rsidRDefault="003F0065" w:rsidP="00F42D6E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C111D4" id="_x0000_s1027" type="#_x0000_t202" style="position:absolute;margin-left:-7.5pt;margin-top:16.7pt;width:64.45pt;height:15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" filled="f" stroked="f">
              <v:textbox>
                <w:txbxContent>
                  <w:p w14:paraId="5A9E5580" w14:textId="4821550A" w:rsidR="003F0065" w:rsidRPr="00F42D6E" w:rsidRDefault="003F0065" w:rsidP="00F42D6E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415C24">
      <w:rPr>
        <w:lang w:val="ru-RU" w:eastAsia="ru-RU"/>
      </w:rPr>
      <w:t xml:space="preserve"> </w:t>
    </w:r>
  </w:p>
  <w:p w14:paraId="60A34CE6" w14:textId="77777777" w:rsidR="003F0065" w:rsidRPr="00583ACF" w:rsidRDefault="003F0065" w:rsidP="00542B14">
    <w:pPr>
      <w:pStyle w:val="sysHeaders2L"/>
      <w:framePr w:wrap="around"/>
      <w:rPr>
        <w:lang w:val="ru-RU"/>
      </w:rPr>
    </w:pPr>
  </w:p>
  <w:p w14:paraId="73C9F15D" w14:textId="77777777" w:rsidR="003F0065" w:rsidRPr="00583ACF" w:rsidRDefault="003F0065">
    <w:pPr>
      <w:pStyle w:val="sysHeaders2R"/>
      <w:framePr w:wrap="around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579A9" w14:textId="74EBC501" w:rsidR="003F0065" w:rsidRPr="0034436D" w:rsidRDefault="003F0065" w:rsidP="0022782F">
    <w:pPr>
      <w:pStyle w:val="sysHeaderLinebelow"/>
      <w:tabs>
        <w:tab w:val="left" w:pos="1678"/>
      </w:tabs>
      <w:ind w:right="-1505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4864" behindDoc="0" locked="1" layoutInCell="1" allowOverlap="1" wp14:anchorId="2F661812" wp14:editId="7AB630F8">
              <wp:simplePos x="0" y="0"/>
              <wp:positionH relativeFrom="column">
                <wp:posOffset>7736840</wp:posOffset>
              </wp:positionH>
              <wp:positionV relativeFrom="paragraph">
                <wp:posOffset>226695</wp:posOffset>
              </wp:positionV>
              <wp:extent cx="1349375" cy="215900"/>
              <wp:effectExtent l="0" t="0" r="0" b="0"/>
              <wp:wrapSquare wrapText="bothSides"/>
              <wp:docPr id="2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9375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FA7CB7" w14:textId="75501FF6" w:rsidR="003F0065" w:rsidRPr="00F42D6E" w:rsidRDefault="003F0065" w:rsidP="00D17871">
                          <w:pPr>
                            <w:jc w:val="both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66181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09.2pt;margin-top:17.85pt;width:106.25pt;height:1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" filled="f" stroked="f">
              <v:textbox>
                <w:txbxContent>
                  <w:p w14:paraId="69FA7CB7" w14:textId="75501FF6" w:rsidR="003F0065" w:rsidRPr="00F42D6E" w:rsidRDefault="003F0065" w:rsidP="00D17871">
                    <w:pPr>
                      <w:jc w:val="both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3A819068" wp14:editId="178DB86E">
              <wp:simplePos x="0" y="0"/>
              <wp:positionH relativeFrom="column">
                <wp:posOffset>-118497</wp:posOffset>
              </wp:positionH>
              <wp:positionV relativeFrom="paragraph">
                <wp:posOffset>204470</wp:posOffset>
              </wp:positionV>
              <wp:extent cx="818515" cy="198755"/>
              <wp:effectExtent l="0" t="0" r="0" b="0"/>
              <wp:wrapSquare wrapText="bothSides"/>
              <wp:docPr id="2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C3208D" w14:textId="6BDBB245" w:rsidR="003F0065" w:rsidRPr="00F42D6E" w:rsidRDefault="003F0065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819068" id="_x0000_s1030" type="#_x0000_t202" style="position:absolute;margin-left:-9.35pt;margin-top:16.1pt;width:64.45pt;height:15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" filled="f" stroked="f">
              <v:textbox>
                <w:txbxContent>
                  <w:p w14:paraId="1AC3208D" w14:textId="6BDBB245" w:rsidR="003F0065" w:rsidRPr="00F42D6E" w:rsidRDefault="003F0065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85888" behindDoc="0" locked="1" layoutInCell="1" allowOverlap="1" wp14:anchorId="32E914DA" wp14:editId="32D1AE36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600" cy="406800"/>
          <wp:effectExtent l="0" t="0" r="0" b="0"/>
          <wp:wrapNone/>
          <wp:docPr id="192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600" cy="40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695170" w14:textId="77777777" w:rsidR="003F0065" w:rsidRPr="0034436D" w:rsidRDefault="003F0065" w:rsidP="0034436D">
    <w:pPr>
      <w:pStyle w:val="sysHeaders2R"/>
      <w:framePr w:wrap="around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71E3B" w14:textId="5A977206" w:rsidR="003F0065" w:rsidRPr="00066201" w:rsidRDefault="003F0065" w:rsidP="001F4A0B">
    <w:pPr>
      <w:pStyle w:val="sysHeaderLinebelow"/>
      <w:ind w:right="-1505"/>
      <w:rPr>
        <w:lang w:val="ru-RU"/>
      </w:rPr>
    </w:pP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1BEDCC6C" wp14:editId="0CC8198A">
              <wp:simplePos x="0" y="0"/>
              <wp:positionH relativeFrom="column">
                <wp:posOffset>7672998</wp:posOffset>
              </wp:positionH>
              <wp:positionV relativeFrom="paragraph">
                <wp:posOffset>220345</wp:posOffset>
              </wp:positionV>
              <wp:extent cx="1320800" cy="238125"/>
              <wp:effectExtent l="0" t="0" r="0" b="0"/>
              <wp:wrapSquare wrapText="bothSides"/>
              <wp:docPr id="2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464E94" w14:textId="29C587AB" w:rsidR="003F0065" w:rsidRPr="00590CFC" w:rsidRDefault="003F0065" w:rsidP="00C91617">
                          <w:pPr>
                            <w:jc w:val="right"/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EDCC6C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604.15pt;margin-top:17.35pt;width:104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" filled="f" stroked="f">
              <v:textbox>
                <w:txbxContent>
                  <w:p w14:paraId="04464E94" w14:textId="29C587AB" w:rsidR="003F0065" w:rsidRPr="00590CFC" w:rsidRDefault="003F0065" w:rsidP="00C91617">
                    <w:pPr>
                      <w:jc w:val="right"/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ru-RU" w:eastAsia="ru-RU"/>
      </w:rPr>
      <w:drawing>
        <wp:anchor distT="0" distB="0" distL="114300" distR="114300" simplePos="0" relativeHeight="251679744" behindDoc="0" locked="1" layoutInCell="1" allowOverlap="1" wp14:anchorId="73886F7D" wp14:editId="5429FCA1">
          <wp:simplePos x="0" y="0"/>
          <wp:positionH relativeFrom="column">
            <wp:posOffset>7672705</wp:posOffset>
          </wp:positionH>
          <wp:positionV relativeFrom="paragraph">
            <wp:posOffset>-561975</wp:posOffset>
          </wp:positionV>
          <wp:extent cx="1281430" cy="406400"/>
          <wp:effectExtent l="0" t="0" r="0" b="0"/>
          <wp:wrapNone/>
          <wp:docPr id="193" name="Picture 6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803"/>
                  <a:stretch/>
                </pic:blipFill>
                <pic:spPr bwMode="auto">
                  <a:xfrm>
                    <a:off x="0" y="0"/>
                    <a:ext cx="128143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2D6E">
      <w:rPr>
        <w:lang w:val="ru-RU" w:eastAsia="ru-RU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69CD8DD1" wp14:editId="0DC68942">
              <wp:simplePos x="0" y="0"/>
              <wp:positionH relativeFrom="column">
                <wp:posOffset>-95250</wp:posOffset>
              </wp:positionH>
              <wp:positionV relativeFrom="paragraph">
                <wp:posOffset>212145</wp:posOffset>
              </wp:positionV>
              <wp:extent cx="818515" cy="198755"/>
              <wp:effectExtent l="0" t="0" r="0" b="0"/>
              <wp:wrapSquare wrapText="bothSides"/>
              <wp:docPr id="2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6F3A7D" w14:textId="46D36211" w:rsidR="003F0065" w:rsidRPr="00F42D6E" w:rsidRDefault="003F0065" w:rsidP="00F42D6E">
                          <w:pPr>
                            <w:rPr>
                              <w:sz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CD8DD1" id="_x0000_s1034" type="#_x0000_t202" style="position:absolute;margin-left:-7.5pt;margin-top:16.7pt;width:64.45pt;height:15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" filled="f" stroked="f">
              <v:textbox>
                <w:txbxContent>
                  <w:p w14:paraId="1B6F3A7D" w14:textId="46D36211" w:rsidR="003F0065" w:rsidRPr="00F42D6E" w:rsidRDefault="003F0065" w:rsidP="00F42D6E">
                    <w:pPr>
                      <w:rPr>
                        <w:sz w:val="14"/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415C24">
      <w:rPr>
        <w:lang w:val="ru-RU" w:eastAsia="ru-RU"/>
      </w:rPr>
      <w:t xml:space="preserve"> </w:t>
    </w:r>
  </w:p>
  <w:p w14:paraId="491FA6A2" w14:textId="77777777" w:rsidR="003F0065" w:rsidRPr="00583ACF" w:rsidRDefault="003F0065" w:rsidP="00542B14">
    <w:pPr>
      <w:pStyle w:val="sysHeaders2L"/>
      <w:framePr w:wrap="around"/>
      <w:rPr>
        <w:lang w:val="ru-RU"/>
      </w:rPr>
    </w:pPr>
  </w:p>
  <w:p w14:paraId="5E486F97" w14:textId="77777777" w:rsidR="003F0065" w:rsidRPr="00583ACF" w:rsidRDefault="003F0065">
    <w:pPr>
      <w:pStyle w:val="sysHeaders2R"/>
      <w:framePr w:wrap="around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1" w15:restartNumberingAfterBreak="0">
    <w:nsid w:val="FFFFFFFB"/>
    <w:multiLevelType w:val="multilevel"/>
    <w:tmpl w:val="68DE9132"/>
    <w:lvl w:ilvl="0">
      <w:start w:val="1"/>
      <w:numFmt w:val="decimal"/>
      <w:pStyle w:val="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30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FFFFFFFE"/>
    <w:multiLevelType w:val="singleLevel"/>
    <w:tmpl w:val="059EDEA4"/>
    <w:lvl w:ilvl="0">
      <w:numFmt w:val="bullet"/>
      <w:pStyle w:val="AUXO-1mark1"/>
      <w:lvlText w:val="*"/>
      <w:lvlJc w:val="left"/>
      <w:pPr>
        <w:ind w:left="0" w:firstLine="0"/>
      </w:pPr>
    </w:lvl>
  </w:abstractNum>
  <w:abstractNum w:abstractNumId="3" w15:restartNumberingAfterBreak="0">
    <w:nsid w:val="056221A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4" w15:restartNumberingAfterBreak="0">
    <w:nsid w:val="077123CA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5" w15:restartNumberingAfterBreak="0">
    <w:nsid w:val="1C1C0B87"/>
    <w:multiLevelType w:val="hybridMultilevel"/>
    <w:tmpl w:val="CFB622A6"/>
    <w:lvl w:ilvl="0" w:tplc="FDBCD8DE">
      <w:start w:val="1"/>
      <w:numFmt w:val="decimal"/>
      <w:pStyle w:val="AUXO-"/>
      <w:lvlText w:val="%1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25DD40B1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7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81446"/>
    <w:multiLevelType w:val="hybridMultilevel"/>
    <w:tmpl w:val="5588C494"/>
    <w:lvl w:ilvl="0" w:tplc="FFFFFFFF">
      <w:start w:val="1"/>
      <w:numFmt w:val="decimal"/>
      <w:pStyle w:val="num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6F4C13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1" w15:restartNumberingAfterBreak="0">
    <w:nsid w:val="3F6F588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2" w15:restartNumberingAfterBreak="0">
    <w:nsid w:val="40400A09"/>
    <w:multiLevelType w:val="hybridMultilevel"/>
    <w:tmpl w:val="1FE4E2CA"/>
    <w:lvl w:ilvl="0" w:tplc="04CEBFCC">
      <w:start w:val="1"/>
      <w:numFmt w:val="decimal"/>
      <w:pStyle w:val="1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2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4A1E13ED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5" w15:restartNumberingAfterBreak="0">
    <w:nsid w:val="4DED3C78"/>
    <w:multiLevelType w:val="multilevel"/>
    <w:tmpl w:val="3D44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FFFF" w:themeColor="background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FFFF" w:themeColor="background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FFFF" w:themeColor="background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FFFF" w:themeColor="background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FFFF" w:themeColor="background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FFFF" w:themeColor="background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FFFF" w:themeColor="background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FFFFFF" w:themeColor="background1"/>
      </w:rPr>
    </w:lvl>
  </w:abstractNum>
  <w:abstractNum w:abstractNumId="16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BF936C3"/>
    <w:multiLevelType w:val="hybridMultilevel"/>
    <w:tmpl w:val="52E811C2"/>
    <w:lvl w:ilvl="0" w:tplc="618E170A">
      <w:start w:val="1"/>
      <w:numFmt w:val="bullet"/>
      <w:pStyle w:val="AUXO-2mark2"/>
      <w:lvlText w:val=""/>
      <w:lvlJc w:val="left"/>
      <w:pPr>
        <w:ind w:left="644" w:hanging="360"/>
      </w:pPr>
      <w:rPr>
        <w:rFonts w:ascii="Symbol" w:hAnsi="Symbol" w:hint="default"/>
        <w:color w:val="00B0F0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1414E1A"/>
    <w:multiLevelType w:val="hybridMultilevel"/>
    <w:tmpl w:val="1B003B66"/>
    <w:lvl w:ilvl="0" w:tplc="459854E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93A6C"/>
    <w:multiLevelType w:val="hybridMultilevel"/>
    <w:tmpl w:val="CB9A8C9C"/>
    <w:lvl w:ilvl="0" w:tplc="A53C8CCA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0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a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3"/>
  </w:num>
  <w:num w:numId="5">
    <w:abstractNumId w:val="8"/>
  </w:num>
  <w:num w:numId="6">
    <w:abstractNumId w:val="16"/>
  </w:num>
  <w:num w:numId="7">
    <w:abstractNumId w:val="7"/>
  </w:num>
  <w:num w:numId="8">
    <w:abstractNumId w:val="2"/>
    <w:lvlOverride w:ilvl="0">
      <w:lvl w:ilvl="0">
        <w:numFmt w:val="bullet"/>
        <w:pStyle w:val="AUXO-1mark1"/>
        <w:lvlText w:val="►"/>
        <w:lvlJc w:val="left"/>
        <w:pPr>
          <w:ind w:left="360" w:hanging="360"/>
        </w:pPr>
        <w:rPr>
          <w:rFonts w:ascii="Arial" w:hAnsi="Arial" w:hint="default"/>
          <w:color w:val="00B0F0"/>
        </w:rPr>
      </w:lvl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2"/>
  </w:num>
  <w:num w:numId="12">
    <w:abstractNumId w:val="18"/>
  </w:num>
  <w:num w:numId="13">
    <w:abstractNumId w:val="19"/>
  </w:num>
  <w:num w:numId="14">
    <w:abstractNumId w:val="5"/>
  </w:num>
  <w:num w:numId="15">
    <w:abstractNumId w:val="11"/>
  </w:num>
  <w:num w:numId="16">
    <w:abstractNumId w:val="14"/>
  </w:num>
  <w:num w:numId="17">
    <w:abstractNumId w:val="6"/>
  </w:num>
  <w:num w:numId="18">
    <w:abstractNumId w:val="4"/>
  </w:num>
  <w:num w:numId="19">
    <w:abstractNumId w:val="10"/>
  </w:num>
  <w:num w:numId="20">
    <w:abstractNumId w:val="15"/>
  </w:num>
  <w:num w:numId="2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autoHyphenation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type" w:val="Report_AT.dot"/>
    <w:docVar w:name="Restart" w:val="0"/>
  </w:docVars>
  <w:rsids>
    <w:rsidRoot w:val="00DC1FE3"/>
    <w:rsid w:val="00013E8B"/>
    <w:rsid w:val="00021F4B"/>
    <w:rsid w:val="00021FD2"/>
    <w:rsid w:val="00025AB6"/>
    <w:rsid w:val="00027070"/>
    <w:rsid w:val="0002778B"/>
    <w:rsid w:val="00031A55"/>
    <w:rsid w:val="00034254"/>
    <w:rsid w:val="000345BE"/>
    <w:rsid w:val="00034A24"/>
    <w:rsid w:val="000375DC"/>
    <w:rsid w:val="00037947"/>
    <w:rsid w:val="000411BB"/>
    <w:rsid w:val="000415AE"/>
    <w:rsid w:val="00041F56"/>
    <w:rsid w:val="000420D8"/>
    <w:rsid w:val="0004320D"/>
    <w:rsid w:val="00046AB5"/>
    <w:rsid w:val="00046EAB"/>
    <w:rsid w:val="00055A36"/>
    <w:rsid w:val="000604E3"/>
    <w:rsid w:val="000609D5"/>
    <w:rsid w:val="0006224C"/>
    <w:rsid w:val="000627F4"/>
    <w:rsid w:val="00062E8B"/>
    <w:rsid w:val="00066201"/>
    <w:rsid w:val="0007038A"/>
    <w:rsid w:val="00076209"/>
    <w:rsid w:val="00077026"/>
    <w:rsid w:val="000826A0"/>
    <w:rsid w:val="0008451B"/>
    <w:rsid w:val="000857EB"/>
    <w:rsid w:val="000872B9"/>
    <w:rsid w:val="00091EB8"/>
    <w:rsid w:val="0009208D"/>
    <w:rsid w:val="000938D1"/>
    <w:rsid w:val="000943AB"/>
    <w:rsid w:val="000943B1"/>
    <w:rsid w:val="0009492B"/>
    <w:rsid w:val="000958EE"/>
    <w:rsid w:val="00095BB1"/>
    <w:rsid w:val="000A18F7"/>
    <w:rsid w:val="000A1A7E"/>
    <w:rsid w:val="000A2D48"/>
    <w:rsid w:val="000A738E"/>
    <w:rsid w:val="000B1539"/>
    <w:rsid w:val="000B1C3E"/>
    <w:rsid w:val="000B51D4"/>
    <w:rsid w:val="000B60AB"/>
    <w:rsid w:val="000B6FB6"/>
    <w:rsid w:val="000B7AB6"/>
    <w:rsid w:val="000B7CDF"/>
    <w:rsid w:val="000C0A1A"/>
    <w:rsid w:val="000C3E22"/>
    <w:rsid w:val="000C5009"/>
    <w:rsid w:val="000C529A"/>
    <w:rsid w:val="000C597A"/>
    <w:rsid w:val="000C6258"/>
    <w:rsid w:val="000D0045"/>
    <w:rsid w:val="000D4F21"/>
    <w:rsid w:val="000D5888"/>
    <w:rsid w:val="000D5B8E"/>
    <w:rsid w:val="000E069D"/>
    <w:rsid w:val="000E33DE"/>
    <w:rsid w:val="000E6153"/>
    <w:rsid w:val="000E66D9"/>
    <w:rsid w:val="000F28CA"/>
    <w:rsid w:val="000F61F3"/>
    <w:rsid w:val="000F7A71"/>
    <w:rsid w:val="000F7B15"/>
    <w:rsid w:val="001037A0"/>
    <w:rsid w:val="00105A53"/>
    <w:rsid w:val="00105B53"/>
    <w:rsid w:val="00112712"/>
    <w:rsid w:val="00114690"/>
    <w:rsid w:val="0011799A"/>
    <w:rsid w:val="00125863"/>
    <w:rsid w:val="001276C2"/>
    <w:rsid w:val="00130044"/>
    <w:rsid w:val="0013211D"/>
    <w:rsid w:val="00134434"/>
    <w:rsid w:val="00136D4C"/>
    <w:rsid w:val="00136E2A"/>
    <w:rsid w:val="0014244D"/>
    <w:rsid w:val="0014353A"/>
    <w:rsid w:val="001465CF"/>
    <w:rsid w:val="0014797F"/>
    <w:rsid w:val="001503F8"/>
    <w:rsid w:val="001506D7"/>
    <w:rsid w:val="0015766A"/>
    <w:rsid w:val="0016312E"/>
    <w:rsid w:val="00165C6C"/>
    <w:rsid w:val="001667F6"/>
    <w:rsid w:val="00167D2C"/>
    <w:rsid w:val="001736BB"/>
    <w:rsid w:val="001754DB"/>
    <w:rsid w:val="00183356"/>
    <w:rsid w:val="00187E0C"/>
    <w:rsid w:val="001903FC"/>
    <w:rsid w:val="00193E91"/>
    <w:rsid w:val="00195826"/>
    <w:rsid w:val="001979C2"/>
    <w:rsid w:val="001C51E8"/>
    <w:rsid w:val="001C721A"/>
    <w:rsid w:val="001D21B3"/>
    <w:rsid w:val="001E008A"/>
    <w:rsid w:val="001E02AE"/>
    <w:rsid w:val="001E27BA"/>
    <w:rsid w:val="001F0360"/>
    <w:rsid w:val="001F1A41"/>
    <w:rsid w:val="001F4A0B"/>
    <w:rsid w:val="001F58F9"/>
    <w:rsid w:val="001F5AFB"/>
    <w:rsid w:val="001F5C08"/>
    <w:rsid w:val="002002FF"/>
    <w:rsid w:val="00202235"/>
    <w:rsid w:val="002052E1"/>
    <w:rsid w:val="00207070"/>
    <w:rsid w:val="00212E78"/>
    <w:rsid w:val="00212F23"/>
    <w:rsid w:val="0021578F"/>
    <w:rsid w:val="002171BC"/>
    <w:rsid w:val="00220849"/>
    <w:rsid w:val="00220A10"/>
    <w:rsid w:val="002213F9"/>
    <w:rsid w:val="002218A9"/>
    <w:rsid w:val="00223D5E"/>
    <w:rsid w:val="0022421F"/>
    <w:rsid w:val="002266C5"/>
    <w:rsid w:val="0022782F"/>
    <w:rsid w:val="00232A13"/>
    <w:rsid w:val="002338C7"/>
    <w:rsid w:val="00233A59"/>
    <w:rsid w:val="00234178"/>
    <w:rsid w:val="00240C65"/>
    <w:rsid w:val="002426C0"/>
    <w:rsid w:val="00247262"/>
    <w:rsid w:val="00250551"/>
    <w:rsid w:val="002510CD"/>
    <w:rsid w:val="00251F7D"/>
    <w:rsid w:val="00255DAB"/>
    <w:rsid w:val="00256124"/>
    <w:rsid w:val="002577C7"/>
    <w:rsid w:val="00261983"/>
    <w:rsid w:val="00261E3C"/>
    <w:rsid w:val="002620F6"/>
    <w:rsid w:val="002633B8"/>
    <w:rsid w:val="00263F85"/>
    <w:rsid w:val="002734B6"/>
    <w:rsid w:val="00277CC9"/>
    <w:rsid w:val="00283742"/>
    <w:rsid w:val="00284B3C"/>
    <w:rsid w:val="002873DB"/>
    <w:rsid w:val="0028748B"/>
    <w:rsid w:val="00291106"/>
    <w:rsid w:val="00291291"/>
    <w:rsid w:val="00291444"/>
    <w:rsid w:val="002924CB"/>
    <w:rsid w:val="002930B6"/>
    <w:rsid w:val="002938D9"/>
    <w:rsid w:val="00293A26"/>
    <w:rsid w:val="00293D5E"/>
    <w:rsid w:val="00295BFC"/>
    <w:rsid w:val="00296BE1"/>
    <w:rsid w:val="00297551"/>
    <w:rsid w:val="002A0E1F"/>
    <w:rsid w:val="002A709E"/>
    <w:rsid w:val="002C1F7E"/>
    <w:rsid w:val="002C2779"/>
    <w:rsid w:val="002C4344"/>
    <w:rsid w:val="002C625D"/>
    <w:rsid w:val="002C69B6"/>
    <w:rsid w:val="002C7688"/>
    <w:rsid w:val="002D038A"/>
    <w:rsid w:val="002D4FAB"/>
    <w:rsid w:val="002D65BF"/>
    <w:rsid w:val="002D7302"/>
    <w:rsid w:val="002E16E8"/>
    <w:rsid w:val="002E7D46"/>
    <w:rsid w:val="002F0AD6"/>
    <w:rsid w:val="002F3C7F"/>
    <w:rsid w:val="002F44B9"/>
    <w:rsid w:val="002F6E80"/>
    <w:rsid w:val="002F7BD1"/>
    <w:rsid w:val="003010D2"/>
    <w:rsid w:val="00304152"/>
    <w:rsid w:val="00305665"/>
    <w:rsid w:val="003061F5"/>
    <w:rsid w:val="00306F69"/>
    <w:rsid w:val="0030711A"/>
    <w:rsid w:val="00310606"/>
    <w:rsid w:val="00312872"/>
    <w:rsid w:val="003138DD"/>
    <w:rsid w:val="00314564"/>
    <w:rsid w:val="0031479C"/>
    <w:rsid w:val="00317C32"/>
    <w:rsid w:val="00321D6F"/>
    <w:rsid w:val="003309E7"/>
    <w:rsid w:val="0033461A"/>
    <w:rsid w:val="00334CFD"/>
    <w:rsid w:val="00340395"/>
    <w:rsid w:val="003442B4"/>
    <w:rsid w:val="0034436D"/>
    <w:rsid w:val="00347C1C"/>
    <w:rsid w:val="00350B38"/>
    <w:rsid w:val="00353716"/>
    <w:rsid w:val="00354927"/>
    <w:rsid w:val="003551B2"/>
    <w:rsid w:val="00356B1B"/>
    <w:rsid w:val="00360308"/>
    <w:rsid w:val="00363D76"/>
    <w:rsid w:val="00365075"/>
    <w:rsid w:val="0036677A"/>
    <w:rsid w:val="00367645"/>
    <w:rsid w:val="00370536"/>
    <w:rsid w:val="00370A97"/>
    <w:rsid w:val="00370BB3"/>
    <w:rsid w:val="00373AB6"/>
    <w:rsid w:val="00374F16"/>
    <w:rsid w:val="00376CE2"/>
    <w:rsid w:val="003771AD"/>
    <w:rsid w:val="00382839"/>
    <w:rsid w:val="00382D4E"/>
    <w:rsid w:val="00391991"/>
    <w:rsid w:val="003979CB"/>
    <w:rsid w:val="00397E24"/>
    <w:rsid w:val="003A2942"/>
    <w:rsid w:val="003A3A2D"/>
    <w:rsid w:val="003A3DA2"/>
    <w:rsid w:val="003A52B0"/>
    <w:rsid w:val="003A54AB"/>
    <w:rsid w:val="003A74D7"/>
    <w:rsid w:val="003B1350"/>
    <w:rsid w:val="003B2D29"/>
    <w:rsid w:val="003B48A3"/>
    <w:rsid w:val="003B4D04"/>
    <w:rsid w:val="003B5D44"/>
    <w:rsid w:val="003B7FF8"/>
    <w:rsid w:val="003C245B"/>
    <w:rsid w:val="003C437E"/>
    <w:rsid w:val="003C5471"/>
    <w:rsid w:val="003C5FDE"/>
    <w:rsid w:val="003D013D"/>
    <w:rsid w:val="003D3F21"/>
    <w:rsid w:val="003D42A2"/>
    <w:rsid w:val="003D70E7"/>
    <w:rsid w:val="003D72E9"/>
    <w:rsid w:val="003E2127"/>
    <w:rsid w:val="003E238E"/>
    <w:rsid w:val="003E5B7B"/>
    <w:rsid w:val="003F0065"/>
    <w:rsid w:val="003F7B3A"/>
    <w:rsid w:val="004018F9"/>
    <w:rsid w:val="00402146"/>
    <w:rsid w:val="00403763"/>
    <w:rsid w:val="00403B7F"/>
    <w:rsid w:val="00403FE1"/>
    <w:rsid w:val="004049E9"/>
    <w:rsid w:val="0040637D"/>
    <w:rsid w:val="00407028"/>
    <w:rsid w:val="004076E8"/>
    <w:rsid w:val="0041155F"/>
    <w:rsid w:val="00415C24"/>
    <w:rsid w:val="00422505"/>
    <w:rsid w:val="004227E2"/>
    <w:rsid w:val="00432EFA"/>
    <w:rsid w:val="004514DA"/>
    <w:rsid w:val="00451AF3"/>
    <w:rsid w:val="00454802"/>
    <w:rsid w:val="004629A8"/>
    <w:rsid w:val="00482256"/>
    <w:rsid w:val="00483465"/>
    <w:rsid w:val="00493DCD"/>
    <w:rsid w:val="00496BC6"/>
    <w:rsid w:val="004A0C96"/>
    <w:rsid w:val="004A208B"/>
    <w:rsid w:val="004A5CFF"/>
    <w:rsid w:val="004A64C9"/>
    <w:rsid w:val="004A7070"/>
    <w:rsid w:val="004A797E"/>
    <w:rsid w:val="004B0A49"/>
    <w:rsid w:val="004B1DD8"/>
    <w:rsid w:val="004B2447"/>
    <w:rsid w:val="004B369E"/>
    <w:rsid w:val="004B51B8"/>
    <w:rsid w:val="004C0474"/>
    <w:rsid w:val="004C095E"/>
    <w:rsid w:val="004C6E3F"/>
    <w:rsid w:val="004D31A2"/>
    <w:rsid w:val="004D4DF5"/>
    <w:rsid w:val="004D51A9"/>
    <w:rsid w:val="004E0833"/>
    <w:rsid w:val="004E1095"/>
    <w:rsid w:val="004E1A7E"/>
    <w:rsid w:val="004E2C34"/>
    <w:rsid w:val="004E340F"/>
    <w:rsid w:val="004E7373"/>
    <w:rsid w:val="00504A7B"/>
    <w:rsid w:val="0051174C"/>
    <w:rsid w:val="00512D2F"/>
    <w:rsid w:val="005215F3"/>
    <w:rsid w:val="00524AAA"/>
    <w:rsid w:val="005304CA"/>
    <w:rsid w:val="005357FF"/>
    <w:rsid w:val="00536FE8"/>
    <w:rsid w:val="0053716E"/>
    <w:rsid w:val="00540F8B"/>
    <w:rsid w:val="00542B14"/>
    <w:rsid w:val="0055442B"/>
    <w:rsid w:val="005600A0"/>
    <w:rsid w:val="005604EE"/>
    <w:rsid w:val="005644D7"/>
    <w:rsid w:val="00564DC3"/>
    <w:rsid w:val="00565276"/>
    <w:rsid w:val="00566758"/>
    <w:rsid w:val="005679ED"/>
    <w:rsid w:val="0057027C"/>
    <w:rsid w:val="00583ACF"/>
    <w:rsid w:val="005853D1"/>
    <w:rsid w:val="00585C04"/>
    <w:rsid w:val="0058662D"/>
    <w:rsid w:val="00590072"/>
    <w:rsid w:val="00590CFC"/>
    <w:rsid w:val="005A301B"/>
    <w:rsid w:val="005A4784"/>
    <w:rsid w:val="005A7565"/>
    <w:rsid w:val="005A797D"/>
    <w:rsid w:val="005A7CFC"/>
    <w:rsid w:val="005B0C26"/>
    <w:rsid w:val="005B2667"/>
    <w:rsid w:val="005B3906"/>
    <w:rsid w:val="005C1C5A"/>
    <w:rsid w:val="005C27F9"/>
    <w:rsid w:val="005C61A0"/>
    <w:rsid w:val="005C6FB8"/>
    <w:rsid w:val="005D408A"/>
    <w:rsid w:val="005D6706"/>
    <w:rsid w:val="005D764B"/>
    <w:rsid w:val="005D79A6"/>
    <w:rsid w:val="005D7CAB"/>
    <w:rsid w:val="005E02B9"/>
    <w:rsid w:val="005E087B"/>
    <w:rsid w:val="005E13CF"/>
    <w:rsid w:val="005E3F40"/>
    <w:rsid w:val="005E56DB"/>
    <w:rsid w:val="005E7627"/>
    <w:rsid w:val="005E7C63"/>
    <w:rsid w:val="005F0CAE"/>
    <w:rsid w:val="005F4D62"/>
    <w:rsid w:val="005F5B80"/>
    <w:rsid w:val="005F7AD9"/>
    <w:rsid w:val="006000B4"/>
    <w:rsid w:val="006026F0"/>
    <w:rsid w:val="00604C07"/>
    <w:rsid w:val="00605BF0"/>
    <w:rsid w:val="006069A6"/>
    <w:rsid w:val="00606BAA"/>
    <w:rsid w:val="006074F5"/>
    <w:rsid w:val="006112BB"/>
    <w:rsid w:val="006142A0"/>
    <w:rsid w:val="00621BD3"/>
    <w:rsid w:val="00625031"/>
    <w:rsid w:val="006254B7"/>
    <w:rsid w:val="00630428"/>
    <w:rsid w:val="00642D99"/>
    <w:rsid w:val="006443F2"/>
    <w:rsid w:val="006463D5"/>
    <w:rsid w:val="006472E0"/>
    <w:rsid w:val="00650D33"/>
    <w:rsid w:val="006579FA"/>
    <w:rsid w:val="00660056"/>
    <w:rsid w:val="00662641"/>
    <w:rsid w:val="00667717"/>
    <w:rsid w:val="00670D97"/>
    <w:rsid w:val="006722C6"/>
    <w:rsid w:val="006744A0"/>
    <w:rsid w:val="006757AC"/>
    <w:rsid w:val="00680D61"/>
    <w:rsid w:val="0068499A"/>
    <w:rsid w:val="00684E4B"/>
    <w:rsid w:val="00686D10"/>
    <w:rsid w:val="006906E9"/>
    <w:rsid w:val="00693BAA"/>
    <w:rsid w:val="00693CEF"/>
    <w:rsid w:val="006948FC"/>
    <w:rsid w:val="006A0D5C"/>
    <w:rsid w:val="006A218C"/>
    <w:rsid w:val="006A4575"/>
    <w:rsid w:val="006A614E"/>
    <w:rsid w:val="006B7AA6"/>
    <w:rsid w:val="006C0228"/>
    <w:rsid w:val="006C1E65"/>
    <w:rsid w:val="006C74FC"/>
    <w:rsid w:val="006D0592"/>
    <w:rsid w:val="006D1D9C"/>
    <w:rsid w:val="006D2453"/>
    <w:rsid w:val="006D2C63"/>
    <w:rsid w:val="006E01AB"/>
    <w:rsid w:val="006E6AFB"/>
    <w:rsid w:val="006E7942"/>
    <w:rsid w:val="006F5C43"/>
    <w:rsid w:val="006F63E5"/>
    <w:rsid w:val="006F71FA"/>
    <w:rsid w:val="006F72BA"/>
    <w:rsid w:val="00703F2C"/>
    <w:rsid w:val="007040A5"/>
    <w:rsid w:val="00710191"/>
    <w:rsid w:val="0071278E"/>
    <w:rsid w:val="007144AE"/>
    <w:rsid w:val="0071653E"/>
    <w:rsid w:val="00724638"/>
    <w:rsid w:val="00725E46"/>
    <w:rsid w:val="00730F65"/>
    <w:rsid w:val="007316D6"/>
    <w:rsid w:val="00734A10"/>
    <w:rsid w:val="00734E8C"/>
    <w:rsid w:val="0073704C"/>
    <w:rsid w:val="00740F7C"/>
    <w:rsid w:val="00741503"/>
    <w:rsid w:val="0075146A"/>
    <w:rsid w:val="00753877"/>
    <w:rsid w:val="00760CE1"/>
    <w:rsid w:val="00766FAC"/>
    <w:rsid w:val="00772E69"/>
    <w:rsid w:val="007730A6"/>
    <w:rsid w:val="00774C47"/>
    <w:rsid w:val="007750BC"/>
    <w:rsid w:val="00776B14"/>
    <w:rsid w:val="0078134C"/>
    <w:rsid w:val="00784200"/>
    <w:rsid w:val="00784ED9"/>
    <w:rsid w:val="0078720A"/>
    <w:rsid w:val="00790887"/>
    <w:rsid w:val="007911B4"/>
    <w:rsid w:val="00793B4D"/>
    <w:rsid w:val="007A170D"/>
    <w:rsid w:val="007A3EEB"/>
    <w:rsid w:val="007A568A"/>
    <w:rsid w:val="007A626F"/>
    <w:rsid w:val="007B038C"/>
    <w:rsid w:val="007B0852"/>
    <w:rsid w:val="007B0927"/>
    <w:rsid w:val="007B20C2"/>
    <w:rsid w:val="007B253A"/>
    <w:rsid w:val="007B5EBB"/>
    <w:rsid w:val="007C2589"/>
    <w:rsid w:val="007C3568"/>
    <w:rsid w:val="007C7DF2"/>
    <w:rsid w:val="007D072C"/>
    <w:rsid w:val="007D248A"/>
    <w:rsid w:val="007D24F3"/>
    <w:rsid w:val="007D2684"/>
    <w:rsid w:val="007D43CA"/>
    <w:rsid w:val="007D4CC8"/>
    <w:rsid w:val="007E2C06"/>
    <w:rsid w:val="007F03CB"/>
    <w:rsid w:val="007F2296"/>
    <w:rsid w:val="007F45EE"/>
    <w:rsid w:val="007F470F"/>
    <w:rsid w:val="007F6516"/>
    <w:rsid w:val="0080190D"/>
    <w:rsid w:val="0080356B"/>
    <w:rsid w:val="00804A03"/>
    <w:rsid w:val="00804B30"/>
    <w:rsid w:val="008078E6"/>
    <w:rsid w:val="00812DCB"/>
    <w:rsid w:val="008145D2"/>
    <w:rsid w:val="00814851"/>
    <w:rsid w:val="008213EF"/>
    <w:rsid w:val="00822AB0"/>
    <w:rsid w:val="00822AC8"/>
    <w:rsid w:val="00823A06"/>
    <w:rsid w:val="00824AF9"/>
    <w:rsid w:val="00824D57"/>
    <w:rsid w:val="008277F8"/>
    <w:rsid w:val="00831D66"/>
    <w:rsid w:val="00834D0D"/>
    <w:rsid w:val="00836361"/>
    <w:rsid w:val="008402AA"/>
    <w:rsid w:val="00847C6E"/>
    <w:rsid w:val="0085431A"/>
    <w:rsid w:val="00854A24"/>
    <w:rsid w:val="00860911"/>
    <w:rsid w:val="00874AC7"/>
    <w:rsid w:val="0087617B"/>
    <w:rsid w:val="0087691A"/>
    <w:rsid w:val="0088550B"/>
    <w:rsid w:val="008870A6"/>
    <w:rsid w:val="008873CF"/>
    <w:rsid w:val="00887DCE"/>
    <w:rsid w:val="0089080E"/>
    <w:rsid w:val="008976B0"/>
    <w:rsid w:val="008A495C"/>
    <w:rsid w:val="008A5008"/>
    <w:rsid w:val="008B174D"/>
    <w:rsid w:val="008B1CE7"/>
    <w:rsid w:val="008B2117"/>
    <w:rsid w:val="008B40CC"/>
    <w:rsid w:val="008B7BD9"/>
    <w:rsid w:val="008C01E6"/>
    <w:rsid w:val="008C48CF"/>
    <w:rsid w:val="008C6F6B"/>
    <w:rsid w:val="008C765E"/>
    <w:rsid w:val="008D11C0"/>
    <w:rsid w:val="008D2699"/>
    <w:rsid w:val="008D3023"/>
    <w:rsid w:val="008D507E"/>
    <w:rsid w:val="008D5269"/>
    <w:rsid w:val="008D5EC4"/>
    <w:rsid w:val="008E3400"/>
    <w:rsid w:val="008E3BD2"/>
    <w:rsid w:val="008E501A"/>
    <w:rsid w:val="008E50CB"/>
    <w:rsid w:val="008E596A"/>
    <w:rsid w:val="008E7417"/>
    <w:rsid w:val="008E7759"/>
    <w:rsid w:val="008F0C59"/>
    <w:rsid w:val="008F2EF7"/>
    <w:rsid w:val="008F6D7F"/>
    <w:rsid w:val="008F7065"/>
    <w:rsid w:val="008F77C2"/>
    <w:rsid w:val="0090069F"/>
    <w:rsid w:val="009031F4"/>
    <w:rsid w:val="00904DEF"/>
    <w:rsid w:val="009103C4"/>
    <w:rsid w:val="009158E8"/>
    <w:rsid w:val="00915C0E"/>
    <w:rsid w:val="0091630D"/>
    <w:rsid w:val="009224E5"/>
    <w:rsid w:val="00924147"/>
    <w:rsid w:val="0092524E"/>
    <w:rsid w:val="0092560E"/>
    <w:rsid w:val="00926E81"/>
    <w:rsid w:val="00927A7E"/>
    <w:rsid w:val="00931DE7"/>
    <w:rsid w:val="00934EAF"/>
    <w:rsid w:val="0093764A"/>
    <w:rsid w:val="00937E77"/>
    <w:rsid w:val="00937EA9"/>
    <w:rsid w:val="0094632A"/>
    <w:rsid w:val="009518CF"/>
    <w:rsid w:val="0095673B"/>
    <w:rsid w:val="00960E3D"/>
    <w:rsid w:val="00961878"/>
    <w:rsid w:val="0096359E"/>
    <w:rsid w:val="0096593C"/>
    <w:rsid w:val="0097309C"/>
    <w:rsid w:val="00973B9D"/>
    <w:rsid w:val="00974769"/>
    <w:rsid w:val="0097597D"/>
    <w:rsid w:val="0098056D"/>
    <w:rsid w:val="00993BE8"/>
    <w:rsid w:val="00995E33"/>
    <w:rsid w:val="00996043"/>
    <w:rsid w:val="009963B6"/>
    <w:rsid w:val="00997C3A"/>
    <w:rsid w:val="009A2CAC"/>
    <w:rsid w:val="009A3230"/>
    <w:rsid w:val="009A4BA8"/>
    <w:rsid w:val="009A5305"/>
    <w:rsid w:val="009A7C0D"/>
    <w:rsid w:val="009B2F16"/>
    <w:rsid w:val="009B7FF4"/>
    <w:rsid w:val="009C3093"/>
    <w:rsid w:val="009C752D"/>
    <w:rsid w:val="009E2ADC"/>
    <w:rsid w:val="009E35C2"/>
    <w:rsid w:val="009E645F"/>
    <w:rsid w:val="009E6E44"/>
    <w:rsid w:val="009E7095"/>
    <w:rsid w:val="009F333E"/>
    <w:rsid w:val="009F3CCE"/>
    <w:rsid w:val="009F5F94"/>
    <w:rsid w:val="009F73A3"/>
    <w:rsid w:val="00A001BA"/>
    <w:rsid w:val="00A01B0E"/>
    <w:rsid w:val="00A07D82"/>
    <w:rsid w:val="00A07E85"/>
    <w:rsid w:val="00A10DC5"/>
    <w:rsid w:val="00A1424E"/>
    <w:rsid w:val="00A14298"/>
    <w:rsid w:val="00A1666F"/>
    <w:rsid w:val="00A20538"/>
    <w:rsid w:val="00A21161"/>
    <w:rsid w:val="00A22324"/>
    <w:rsid w:val="00A22DB9"/>
    <w:rsid w:val="00A2624B"/>
    <w:rsid w:val="00A309C3"/>
    <w:rsid w:val="00A379BC"/>
    <w:rsid w:val="00A37CB5"/>
    <w:rsid w:val="00A470BB"/>
    <w:rsid w:val="00A51611"/>
    <w:rsid w:val="00A62ABB"/>
    <w:rsid w:val="00A65D84"/>
    <w:rsid w:val="00A7152E"/>
    <w:rsid w:val="00A74421"/>
    <w:rsid w:val="00A75662"/>
    <w:rsid w:val="00A811BF"/>
    <w:rsid w:val="00A918BA"/>
    <w:rsid w:val="00A923FC"/>
    <w:rsid w:val="00A94E1D"/>
    <w:rsid w:val="00A97590"/>
    <w:rsid w:val="00AA05C8"/>
    <w:rsid w:val="00AA3887"/>
    <w:rsid w:val="00AA43E9"/>
    <w:rsid w:val="00AA4FEE"/>
    <w:rsid w:val="00AB0EBE"/>
    <w:rsid w:val="00AC2127"/>
    <w:rsid w:val="00AC21A2"/>
    <w:rsid w:val="00AC5C35"/>
    <w:rsid w:val="00AC6ECB"/>
    <w:rsid w:val="00AD22D8"/>
    <w:rsid w:val="00AD55D4"/>
    <w:rsid w:val="00AD7F53"/>
    <w:rsid w:val="00AE0117"/>
    <w:rsid w:val="00AE1221"/>
    <w:rsid w:val="00AE2277"/>
    <w:rsid w:val="00AE4E94"/>
    <w:rsid w:val="00AF0137"/>
    <w:rsid w:val="00AF18A1"/>
    <w:rsid w:val="00AF1F64"/>
    <w:rsid w:val="00AF3330"/>
    <w:rsid w:val="00AF41A2"/>
    <w:rsid w:val="00AF44F3"/>
    <w:rsid w:val="00AF54F5"/>
    <w:rsid w:val="00B03E38"/>
    <w:rsid w:val="00B065CE"/>
    <w:rsid w:val="00B11944"/>
    <w:rsid w:val="00B14A33"/>
    <w:rsid w:val="00B14D27"/>
    <w:rsid w:val="00B14DC5"/>
    <w:rsid w:val="00B17775"/>
    <w:rsid w:val="00B20193"/>
    <w:rsid w:val="00B23F87"/>
    <w:rsid w:val="00B25A91"/>
    <w:rsid w:val="00B26C9A"/>
    <w:rsid w:val="00B31704"/>
    <w:rsid w:val="00B326D4"/>
    <w:rsid w:val="00B379D1"/>
    <w:rsid w:val="00B4429A"/>
    <w:rsid w:val="00B45073"/>
    <w:rsid w:val="00B46E37"/>
    <w:rsid w:val="00B47986"/>
    <w:rsid w:val="00B50565"/>
    <w:rsid w:val="00B5063A"/>
    <w:rsid w:val="00B52328"/>
    <w:rsid w:val="00B54275"/>
    <w:rsid w:val="00B5555C"/>
    <w:rsid w:val="00B55A44"/>
    <w:rsid w:val="00B55A87"/>
    <w:rsid w:val="00B55AD1"/>
    <w:rsid w:val="00B57054"/>
    <w:rsid w:val="00B60878"/>
    <w:rsid w:val="00B63794"/>
    <w:rsid w:val="00B66121"/>
    <w:rsid w:val="00B72379"/>
    <w:rsid w:val="00B725F3"/>
    <w:rsid w:val="00B7598C"/>
    <w:rsid w:val="00B762E0"/>
    <w:rsid w:val="00B80D95"/>
    <w:rsid w:val="00B818A9"/>
    <w:rsid w:val="00B81B98"/>
    <w:rsid w:val="00B87FA6"/>
    <w:rsid w:val="00B9010D"/>
    <w:rsid w:val="00B93B5A"/>
    <w:rsid w:val="00B94B0A"/>
    <w:rsid w:val="00BA0B25"/>
    <w:rsid w:val="00BA1199"/>
    <w:rsid w:val="00BA2AA4"/>
    <w:rsid w:val="00BA66E5"/>
    <w:rsid w:val="00BB0F3F"/>
    <w:rsid w:val="00BB2226"/>
    <w:rsid w:val="00BB2D1D"/>
    <w:rsid w:val="00BB45A5"/>
    <w:rsid w:val="00BB5116"/>
    <w:rsid w:val="00BB598F"/>
    <w:rsid w:val="00BC0736"/>
    <w:rsid w:val="00BC093F"/>
    <w:rsid w:val="00BC110C"/>
    <w:rsid w:val="00BC1538"/>
    <w:rsid w:val="00BC4EB4"/>
    <w:rsid w:val="00BC5EF3"/>
    <w:rsid w:val="00BC61C7"/>
    <w:rsid w:val="00BC63B4"/>
    <w:rsid w:val="00BC7F18"/>
    <w:rsid w:val="00BD44D1"/>
    <w:rsid w:val="00BE19CD"/>
    <w:rsid w:val="00BE5CCD"/>
    <w:rsid w:val="00BF0083"/>
    <w:rsid w:val="00BF01D4"/>
    <w:rsid w:val="00BF37FD"/>
    <w:rsid w:val="00BF7278"/>
    <w:rsid w:val="00C01835"/>
    <w:rsid w:val="00C01FF9"/>
    <w:rsid w:val="00C03A79"/>
    <w:rsid w:val="00C03C6E"/>
    <w:rsid w:val="00C0551A"/>
    <w:rsid w:val="00C137A3"/>
    <w:rsid w:val="00C1424F"/>
    <w:rsid w:val="00C23828"/>
    <w:rsid w:val="00C2426E"/>
    <w:rsid w:val="00C247B5"/>
    <w:rsid w:val="00C25113"/>
    <w:rsid w:val="00C30279"/>
    <w:rsid w:val="00C32B3B"/>
    <w:rsid w:val="00C37D17"/>
    <w:rsid w:val="00C43A2F"/>
    <w:rsid w:val="00C446AB"/>
    <w:rsid w:val="00C4496E"/>
    <w:rsid w:val="00C45FA3"/>
    <w:rsid w:val="00C46923"/>
    <w:rsid w:val="00C52F1C"/>
    <w:rsid w:val="00C5343D"/>
    <w:rsid w:val="00C55CDE"/>
    <w:rsid w:val="00C57C03"/>
    <w:rsid w:val="00C60271"/>
    <w:rsid w:val="00C60DA7"/>
    <w:rsid w:val="00C61E4D"/>
    <w:rsid w:val="00C628FA"/>
    <w:rsid w:val="00C629A5"/>
    <w:rsid w:val="00C6352C"/>
    <w:rsid w:val="00C66E40"/>
    <w:rsid w:val="00C716D1"/>
    <w:rsid w:val="00C71803"/>
    <w:rsid w:val="00C71F5E"/>
    <w:rsid w:val="00C765BC"/>
    <w:rsid w:val="00C84BA3"/>
    <w:rsid w:val="00C85ADA"/>
    <w:rsid w:val="00C85DA0"/>
    <w:rsid w:val="00C91617"/>
    <w:rsid w:val="00C92BF6"/>
    <w:rsid w:val="00C94EC9"/>
    <w:rsid w:val="00C97061"/>
    <w:rsid w:val="00CA372E"/>
    <w:rsid w:val="00CB2978"/>
    <w:rsid w:val="00CC0349"/>
    <w:rsid w:val="00CC322D"/>
    <w:rsid w:val="00CC60E1"/>
    <w:rsid w:val="00CD31B2"/>
    <w:rsid w:val="00CD41A1"/>
    <w:rsid w:val="00CD50DA"/>
    <w:rsid w:val="00CE07A0"/>
    <w:rsid w:val="00CE2BC6"/>
    <w:rsid w:val="00CE419B"/>
    <w:rsid w:val="00CE604A"/>
    <w:rsid w:val="00CE67BC"/>
    <w:rsid w:val="00CF0B8A"/>
    <w:rsid w:val="00CF1BA3"/>
    <w:rsid w:val="00CF39AF"/>
    <w:rsid w:val="00CF6F6E"/>
    <w:rsid w:val="00D005E3"/>
    <w:rsid w:val="00D00C7A"/>
    <w:rsid w:val="00D05E01"/>
    <w:rsid w:val="00D10098"/>
    <w:rsid w:val="00D15BE8"/>
    <w:rsid w:val="00D17871"/>
    <w:rsid w:val="00D17A1E"/>
    <w:rsid w:val="00D20586"/>
    <w:rsid w:val="00D22608"/>
    <w:rsid w:val="00D2397D"/>
    <w:rsid w:val="00D254AA"/>
    <w:rsid w:val="00D357CD"/>
    <w:rsid w:val="00D362BE"/>
    <w:rsid w:val="00D36A45"/>
    <w:rsid w:val="00D409E1"/>
    <w:rsid w:val="00D537A2"/>
    <w:rsid w:val="00D55B18"/>
    <w:rsid w:val="00D56067"/>
    <w:rsid w:val="00D563F4"/>
    <w:rsid w:val="00D57863"/>
    <w:rsid w:val="00D61F28"/>
    <w:rsid w:val="00D657B3"/>
    <w:rsid w:val="00D65DC2"/>
    <w:rsid w:val="00D67159"/>
    <w:rsid w:val="00D6788F"/>
    <w:rsid w:val="00D71825"/>
    <w:rsid w:val="00D72AC8"/>
    <w:rsid w:val="00D7313D"/>
    <w:rsid w:val="00D7461F"/>
    <w:rsid w:val="00D74831"/>
    <w:rsid w:val="00D748AC"/>
    <w:rsid w:val="00D754B7"/>
    <w:rsid w:val="00D7676F"/>
    <w:rsid w:val="00D7692E"/>
    <w:rsid w:val="00D827BD"/>
    <w:rsid w:val="00D91622"/>
    <w:rsid w:val="00D92ABF"/>
    <w:rsid w:val="00D92EF3"/>
    <w:rsid w:val="00D93404"/>
    <w:rsid w:val="00D9458A"/>
    <w:rsid w:val="00D96800"/>
    <w:rsid w:val="00D97C20"/>
    <w:rsid w:val="00DA4252"/>
    <w:rsid w:val="00DA5336"/>
    <w:rsid w:val="00DB02A5"/>
    <w:rsid w:val="00DB0CCA"/>
    <w:rsid w:val="00DB2E30"/>
    <w:rsid w:val="00DB30AB"/>
    <w:rsid w:val="00DB40A0"/>
    <w:rsid w:val="00DB4BA2"/>
    <w:rsid w:val="00DB57B0"/>
    <w:rsid w:val="00DC1FE3"/>
    <w:rsid w:val="00DC434A"/>
    <w:rsid w:val="00DC5687"/>
    <w:rsid w:val="00DC6F40"/>
    <w:rsid w:val="00DC6FC5"/>
    <w:rsid w:val="00DD24FF"/>
    <w:rsid w:val="00DD455E"/>
    <w:rsid w:val="00DD5850"/>
    <w:rsid w:val="00DD7495"/>
    <w:rsid w:val="00DD7EB9"/>
    <w:rsid w:val="00DE0E03"/>
    <w:rsid w:val="00DE279E"/>
    <w:rsid w:val="00DE3056"/>
    <w:rsid w:val="00DE4EAF"/>
    <w:rsid w:val="00DF0E17"/>
    <w:rsid w:val="00DF1767"/>
    <w:rsid w:val="00DF1F51"/>
    <w:rsid w:val="00DF6C7F"/>
    <w:rsid w:val="00E0089E"/>
    <w:rsid w:val="00E01038"/>
    <w:rsid w:val="00E01212"/>
    <w:rsid w:val="00E01B42"/>
    <w:rsid w:val="00E0361A"/>
    <w:rsid w:val="00E06FE6"/>
    <w:rsid w:val="00E144B0"/>
    <w:rsid w:val="00E14E4C"/>
    <w:rsid w:val="00E248B6"/>
    <w:rsid w:val="00E26D19"/>
    <w:rsid w:val="00E30990"/>
    <w:rsid w:val="00E32BB5"/>
    <w:rsid w:val="00E32D0D"/>
    <w:rsid w:val="00E363A9"/>
    <w:rsid w:val="00E36668"/>
    <w:rsid w:val="00E47312"/>
    <w:rsid w:val="00E57694"/>
    <w:rsid w:val="00E6013A"/>
    <w:rsid w:val="00E6280B"/>
    <w:rsid w:val="00E6396B"/>
    <w:rsid w:val="00E70022"/>
    <w:rsid w:val="00E7217C"/>
    <w:rsid w:val="00E72882"/>
    <w:rsid w:val="00E84001"/>
    <w:rsid w:val="00E844E2"/>
    <w:rsid w:val="00E861F8"/>
    <w:rsid w:val="00E90B8D"/>
    <w:rsid w:val="00E90BD5"/>
    <w:rsid w:val="00E93401"/>
    <w:rsid w:val="00E97769"/>
    <w:rsid w:val="00EB0AAD"/>
    <w:rsid w:val="00EB3C75"/>
    <w:rsid w:val="00EB44C9"/>
    <w:rsid w:val="00EB4CDB"/>
    <w:rsid w:val="00EB5B57"/>
    <w:rsid w:val="00EB60B7"/>
    <w:rsid w:val="00EC0B47"/>
    <w:rsid w:val="00EC1D0D"/>
    <w:rsid w:val="00EC1DDD"/>
    <w:rsid w:val="00EC3000"/>
    <w:rsid w:val="00ED19E9"/>
    <w:rsid w:val="00ED33C4"/>
    <w:rsid w:val="00ED56CB"/>
    <w:rsid w:val="00EE001B"/>
    <w:rsid w:val="00EE1B5E"/>
    <w:rsid w:val="00EE6D12"/>
    <w:rsid w:val="00EE750F"/>
    <w:rsid w:val="00EF252E"/>
    <w:rsid w:val="00EF6946"/>
    <w:rsid w:val="00EF776E"/>
    <w:rsid w:val="00F1198D"/>
    <w:rsid w:val="00F127CF"/>
    <w:rsid w:val="00F1752F"/>
    <w:rsid w:val="00F21AE4"/>
    <w:rsid w:val="00F21C35"/>
    <w:rsid w:val="00F258EF"/>
    <w:rsid w:val="00F2661B"/>
    <w:rsid w:val="00F311DF"/>
    <w:rsid w:val="00F41F03"/>
    <w:rsid w:val="00F42284"/>
    <w:rsid w:val="00F42D6E"/>
    <w:rsid w:val="00F47643"/>
    <w:rsid w:val="00F5404D"/>
    <w:rsid w:val="00F55BAC"/>
    <w:rsid w:val="00F57B71"/>
    <w:rsid w:val="00F60129"/>
    <w:rsid w:val="00F62E30"/>
    <w:rsid w:val="00F67783"/>
    <w:rsid w:val="00F67EB3"/>
    <w:rsid w:val="00F70454"/>
    <w:rsid w:val="00F71C58"/>
    <w:rsid w:val="00F7309C"/>
    <w:rsid w:val="00F73F84"/>
    <w:rsid w:val="00F74284"/>
    <w:rsid w:val="00F75530"/>
    <w:rsid w:val="00F75D79"/>
    <w:rsid w:val="00F75E26"/>
    <w:rsid w:val="00F762CF"/>
    <w:rsid w:val="00F80CA2"/>
    <w:rsid w:val="00F8112C"/>
    <w:rsid w:val="00F825ED"/>
    <w:rsid w:val="00F8303B"/>
    <w:rsid w:val="00F832CC"/>
    <w:rsid w:val="00F859C0"/>
    <w:rsid w:val="00F901E1"/>
    <w:rsid w:val="00F95B3A"/>
    <w:rsid w:val="00F9616A"/>
    <w:rsid w:val="00F97A63"/>
    <w:rsid w:val="00FA3F6E"/>
    <w:rsid w:val="00FA5200"/>
    <w:rsid w:val="00FA68A7"/>
    <w:rsid w:val="00FB131A"/>
    <w:rsid w:val="00FB4ED9"/>
    <w:rsid w:val="00FB7DB0"/>
    <w:rsid w:val="00FB7E50"/>
    <w:rsid w:val="00FC7767"/>
    <w:rsid w:val="00FC77F6"/>
    <w:rsid w:val="00FD35F2"/>
    <w:rsid w:val="00FD55A9"/>
    <w:rsid w:val="00FD63F6"/>
    <w:rsid w:val="00FD7352"/>
    <w:rsid w:val="00FD7801"/>
    <w:rsid w:val="00FD7B79"/>
    <w:rsid w:val="00FE0241"/>
    <w:rsid w:val="00FE1141"/>
    <w:rsid w:val="00FF12DC"/>
    <w:rsid w:val="00FF273D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64AE337"/>
  <w15:docId w15:val="{744C42B0-DBE0-4202-92DE-C7C59A35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D55D4"/>
    <w:rPr>
      <w:rFonts w:ascii="Verdana" w:hAnsi="Verdana"/>
      <w:sz w:val="18"/>
    </w:rPr>
  </w:style>
  <w:style w:type="paragraph" w:styleId="1">
    <w:name w:val="heading 1"/>
    <w:aliases w:val="AUXO - Заголовок"/>
    <w:basedOn w:val="a0"/>
    <w:next w:val="AUXO-0"/>
    <w:link w:val="10"/>
    <w:qFormat/>
    <w:rsid w:val="00604C07"/>
    <w:pPr>
      <w:keepNext/>
      <w:pageBreakBefore/>
      <w:numPr>
        <w:numId w:val="1"/>
      </w:numPr>
      <w:tabs>
        <w:tab w:val="left" w:pos="0"/>
      </w:tabs>
      <w:suppressAutoHyphens/>
      <w:spacing w:after="160"/>
      <w:ind w:hanging="357"/>
      <w:outlineLvl w:val="0"/>
    </w:pPr>
    <w:rPr>
      <w:b/>
      <w:color w:val="00B0F0"/>
      <w:sz w:val="26"/>
      <w:szCs w:val="26"/>
    </w:rPr>
  </w:style>
  <w:style w:type="paragraph" w:styleId="2">
    <w:name w:val="heading 2"/>
    <w:aliases w:val="AUXO - Заголовок 2"/>
    <w:basedOn w:val="1"/>
    <w:next w:val="a0"/>
    <w:link w:val="21"/>
    <w:qFormat/>
    <w:rsid w:val="00604C07"/>
    <w:pPr>
      <w:pageBreakBefore w:val="0"/>
      <w:numPr>
        <w:ilvl w:val="1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30">
    <w:name w:val="heading 3"/>
    <w:aliases w:val="AUXO - Заголовок 3"/>
    <w:basedOn w:val="2"/>
    <w:next w:val="a0"/>
    <w:link w:val="31"/>
    <w:qFormat/>
    <w:rsid w:val="00604C07"/>
    <w:pPr>
      <w:numPr>
        <w:ilvl w:val="2"/>
      </w:numPr>
      <w:tabs>
        <w:tab w:val="clear" w:pos="360"/>
      </w:tabs>
      <w:ind w:hanging="357"/>
      <w:outlineLvl w:val="2"/>
    </w:pPr>
    <w:rPr>
      <w:sz w:val="22"/>
    </w:rPr>
  </w:style>
  <w:style w:type="paragraph" w:styleId="4">
    <w:name w:val="heading 4"/>
    <w:basedOn w:val="30"/>
    <w:next w:val="a0"/>
    <w:link w:val="40"/>
    <w:qFormat/>
    <w:rsid w:val="00AD55D4"/>
    <w:pPr>
      <w:numPr>
        <w:ilvl w:val="3"/>
      </w:numPr>
      <w:tabs>
        <w:tab w:val="clear" w:pos="360"/>
      </w:tabs>
      <w:ind w:hanging="357"/>
      <w:outlineLvl w:val="3"/>
    </w:pPr>
    <w:rPr>
      <w:sz w:val="20"/>
    </w:rPr>
  </w:style>
  <w:style w:type="paragraph" w:styleId="5">
    <w:name w:val="heading 5"/>
    <w:basedOn w:val="4"/>
    <w:next w:val="a0"/>
    <w:link w:val="50"/>
    <w:qFormat/>
    <w:rsid w:val="00AD55D4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6">
    <w:name w:val="heading 6"/>
    <w:basedOn w:val="4"/>
    <w:next w:val="a0"/>
    <w:link w:val="60"/>
    <w:qFormat/>
    <w:rsid w:val="00AD55D4"/>
    <w:pPr>
      <w:numPr>
        <w:ilvl w:val="0"/>
        <w:numId w:val="0"/>
      </w:numPr>
      <w:ind w:hanging="360"/>
      <w:outlineLvl w:val="5"/>
    </w:pPr>
  </w:style>
  <w:style w:type="paragraph" w:styleId="7">
    <w:name w:val="heading 7"/>
    <w:basedOn w:val="4"/>
    <w:next w:val="a0"/>
    <w:link w:val="70"/>
    <w:qFormat/>
    <w:rsid w:val="00AD55D4"/>
    <w:pPr>
      <w:numPr>
        <w:ilvl w:val="0"/>
        <w:numId w:val="0"/>
      </w:numPr>
      <w:ind w:hanging="360"/>
      <w:outlineLvl w:val="6"/>
    </w:pPr>
  </w:style>
  <w:style w:type="paragraph" w:styleId="8">
    <w:name w:val="heading 8"/>
    <w:basedOn w:val="4"/>
    <w:next w:val="a0"/>
    <w:link w:val="80"/>
    <w:qFormat/>
    <w:rsid w:val="00AD55D4"/>
    <w:pPr>
      <w:numPr>
        <w:ilvl w:val="0"/>
        <w:numId w:val="0"/>
      </w:numPr>
      <w:ind w:hanging="360"/>
      <w:outlineLvl w:val="7"/>
    </w:pPr>
  </w:style>
  <w:style w:type="paragraph" w:styleId="9">
    <w:name w:val="heading 9"/>
    <w:basedOn w:val="4"/>
    <w:next w:val="a0"/>
    <w:link w:val="90"/>
    <w:qFormat/>
    <w:rsid w:val="00AD55D4"/>
    <w:pPr>
      <w:numPr>
        <w:ilvl w:val="0"/>
        <w:numId w:val="0"/>
      </w:numPr>
      <w:ind w:hanging="36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ppendix">
    <w:name w:val="Appendix"/>
    <w:basedOn w:val="a0"/>
    <w:next w:val="a4"/>
    <w:semiHidden/>
    <w:rsid w:val="00AD55D4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a4">
    <w:name w:val="Body Text"/>
    <w:aliases w:val="Tempo Body Text"/>
    <w:basedOn w:val="a0"/>
    <w:link w:val="a5"/>
    <w:semiHidden/>
    <w:rsid w:val="00AD55D4"/>
  </w:style>
  <w:style w:type="paragraph" w:customStyle="1" w:styleId="sysCopyright">
    <w:name w:val="sys Copyright"/>
    <w:basedOn w:val="a0"/>
    <w:semiHidden/>
    <w:rsid w:val="00AD55D4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a0"/>
    <w:link w:val="sysDocStatistics0"/>
    <w:semiHidden/>
    <w:rsid w:val="00AD55D4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AD55D4"/>
    <w:pPr>
      <w:tabs>
        <w:tab w:val="left" w:pos="5670"/>
      </w:tabs>
      <w:spacing w:before="480"/>
    </w:pPr>
  </w:style>
  <w:style w:type="character" w:customStyle="1" w:styleId="sysDocStatisticslbl">
    <w:name w:val="sys Doc Statistics lbl"/>
    <w:basedOn w:val="a1"/>
    <w:semiHidden/>
    <w:rsid w:val="00AD55D4"/>
    <w:rPr>
      <w:rFonts w:ascii="Verdana" w:hAnsi="Verdana"/>
      <w:b/>
      <w:smallCaps/>
      <w:spacing w:val="0"/>
    </w:rPr>
  </w:style>
  <w:style w:type="paragraph" w:styleId="a6">
    <w:name w:val="footer"/>
    <w:basedOn w:val="a0"/>
    <w:link w:val="a7"/>
    <w:semiHidden/>
    <w:rsid w:val="00AD55D4"/>
    <w:rPr>
      <w:b/>
      <w:noProof/>
      <w:sz w:val="12"/>
      <w:szCs w:val="12"/>
    </w:rPr>
  </w:style>
  <w:style w:type="paragraph" w:customStyle="1" w:styleId="sysFooter2L">
    <w:name w:val="sys Footer 2 L"/>
    <w:basedOn w:val="a6"/>
    <w:semiHidden/>
    <w:rsid w:val="00AD55D4"/>
    <w:pPr>
      <w:framePr w:hSpace="142" w:wrap="around" w:vAnchor="text" w:hAnchor="text" w:y="1"/>
    </w:pPr>
    <w:rPr>
      <w:szCs w:val="16"/>
    </w:rPr>
  </w:style>
  <w:style w:type="paragraph" w:styleId="a8">
    <w:name w:val="header"/>
    <w:basedOn w:val="a0"/>
    <w:link w:val="a9"/>
    <w:semiHidden/>
    <w:rsid w:val="00AD55D4"/>
    <w:rPr>
      <w:noProof/>
      <w:sz w:val="14"/>
    </w:rPr>
  </w:style>
  <w:style w:type="paragraph" w:customStyle="1" w:styleId="sysHeaders2L">
    <w:name w:val="sys Header s2 L"/>
    <w:basedOn w:val="a8"/>
    <w:semiHidden/>
    <w:rsid w:val="00AD55D4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AD55D4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AD55D4"/>
    <w:pPr>
      <w:framePr w:wrap="around" w:xAlign="right"/>
      <w:ind w:right="28"/>
      <w:jc w:val="right"/>
    </w:pPr>
  </w:style>
  <w:style w:type="paragraph" w:customStyle="1" w:styleId="Heading0">
    <w:name w:val="Heading 0"/>
    <w:basedOn w:val="1"/>
    <w:next w:val="a4"/>
    <w:semiHidden/>
    <w:rsid w:val="00AD55D4"/>
    <w:pPr>
      <w:outlineLvl w:val="9"/>
    </w:pPr>
  </w:style>
  <w:style w:type="paragraph" w:customStyle="1" w:styleId="Heading0Custno">
    <w:name w:val="Heading 0 Cust no."/>
    <w:basedOn w:val="1"/>
    <w:next w:val="a4"/>
    <w:semiHidden/>
    <w:rsid w:val="00AD55D4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a0"/>
    <w:next w:val="a4"/>
    <w:semiHidden/>
    <w:rsid w:val="00AD55D4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a4"/>
    <w:semiHidden/>
    <w:rsid w:val="00AD55D4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a4"/>
    <w:semiHidden/>
    <w:rsid w:val="00AD55D4"/>
    <w:rPr>
      <w:sz w:val="22"/>
    </w:rPr>
  </w:style>
  <w:style w:type="paragraph" w:customStyle="1" w:styleId="Heading4Custno">
    <w:name w:val="Heading 4 Cust no."/>
    <w:basedOn w:val="Heading3Custno"/>
    <w:next w:val="a4"/>
    <w:semiHidden/>
    <w:rsid w:val="00AD55D4"/>
    <w:rPr>
      <w:sz w:val="20"/>
    </w:rPr>
  </w:style>
  <w:style w:type="character" w:customStyle="1" w:styleId="sysHeaderLable">
    <w:name w:val="sys Header Lable"/>
    <w:basedOn w:val="a1"/>
    <w:semiHidden/>
    <w:rsid w:val="00AD55D4"/>
    <w:rPr>
      <w:rFonts w:ascii="Verdana" w:hAnsi="Verdana"/>
      <w:b/>
      <w:spacing w:val="0"/>
      <w:sz w:val="14"/>
      <w:szCs w:val="16"/>
    </w:rPr>
  </w:style>
  <w:style w:type="paragraph" w:styleId="3">
    <w:name w:val="List Bullet 3"/>
    <w:basedOn w:val="a0"/>
    <w:semiHidden/>
    <w:rsid w:val="00AD55D4"/>
    <w:pPr>
      <w:numPr>
        <w:numId w:val="2"/>
      </w:numPr>
    </w:pPr>
  </w:style>
  <w:style w:type="paragraph" w:styleId="12">
    <w:name w:val="toc 1"/>
    <w:basedOn w:val="a0"/>
    <w:next w:val="a0"/>
    <w:uiPriority w:val="39"/>
    <w:rsid w:val="00AD55D4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22">
    <w:name w:val="toc 2"/>
    <w:basedOn w:val="12"/>
    <w:next w:val="a0"/>
    <w:uiPriority w:val="39"/>
    <w:rsid w:val="00AD55D4"/>
    <w:pPr>
      <w:tabs>
        <w:tab w:val="clear" w:pos="709"/>
        <w:tab w:val="left" w:pos="706"/>
      </w:tabs>
      <w:spacing w:before="0" w:after="0"/>
    </w:pPr>
  </w:style>
  <w:style w:type="paragraph" w:styleId="32">
    <w:name w:val="toc 3"/>
    <w:basedOn w:val="22"/>
    <w:next w:val="a0"/>
    <w:rsid w:val="00AD55D4"/>
    <w:pPr>
      <w:tabs>
        <w:tab w:val="clear" w:pos="706"/>
        <w:tab w:val="left" w:pos="720"/>
      </w:tabs>
    </w:pPr>
  </w:style>
  <w:style w:type="paragraph" w:styleId="41">
    <w:name w:val="toc 4"/>
    <w:basedOn w:val="32"/>
    <w:next w:val="a0"/>
    <w:semiHidden/>
    <w:rsid w:val="00AD55D4"/>
  </w:style>
  <w:style w:type="paragraph" w:styleId="51">
    <w:name w:val="toc 5"/>
    <w:basedOn w:val="32"/>
    <w:next w:val="a0"/>
    <w:semiHidden/>
    <w:rsid w:val="00AD55D4"/>
    <w:pPr>
      <w:tabs>
        <w:tab w:val="clear" w:pos="9000"/>
        <w:tab w:val="right" w:leader="dot" w:pos="8998"/>
      </w:tabs>
    </w:pPr>
    <w:rPr>
      <w:lang w:eastAsia="nl-NL"/>
    </w:rPr>
  </w:style>
  <w:style w:type="paragraph" w:styleId="61">
    <w:name w:val="toc 6"/>
    <w:basedOn w:val="32"/>
    <w:next w:val="a0"/>
    <w:semiHidden/>
    <w:rsid w:val="00AD55D4"/>
  </w:style>
  <w:style w:type="paragraph" w:styleId="71">
    <w:name w:val="toc 7"/>
    <w:basedOn w:val="32"/>
    <w:next w:val="a0"/>
    <w:semiHidden/>
    <w:rsid w:val="00AD55D4"/>
  </w:style>
  <w:style w:type="paragraph" w:styleId="81">
    <w:name w:val="toc 8"/>
    <w:basedOn w:val="32"/>
    <w:next w:val="a0"/>
    <w:semiHidden/>
    <w:rsid w:val="00AD55D4"/>
  </w:style>
  <w:style w:type="paragraph" w:styleId="91">
    <w:name w:val="toc 9"/>
    <w:basedOn w:val="32"/>
    <w:next w:val="a0"/>
    <w:semiHidden/>
    <w:rsid w:val="00AD55D4"/>
  </w:style>
  <w:style w:type="paragraph" w:styleId="a">
    <w:name w:val="List Bullet"/>
    <w:basedOn w:val="a0"/>
    <w:semiHidden/>
    <w:rsid w:val="00AD55D4"/>
    <w:pPr>
      <w:numPr>
        <w:numId w:val="3"/>
      </w:numPr>
    </w:pPr>
  </w:style>
  <w:style w:type="paragraph" w:styleId="20">
    <w:name w:val="List Bullet 2"/>
    <w:basedOn w:val="a0"/>
    <w:semiHidden/>
    <w:rsid w:val="00AD55D4"/>
    <w:pPr>
      <w:numPr>
        <w:numId w:val="4"/>
      </w:numPr>
    </w:pPr>
  </w:style>
  <w:style w:type="character" w:styleId="aa">
    <w:name w:val="page number"/>
    <w:basedOn w:val="a1"/>
    <w:semiHidden/>
    <w:rsid w:val="00AD55D4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1"/>
    <w:next w:val="a4"/>
    <w:semiHidden/>
    <w:rsid w:val="00AD55D4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a0"/>
    <w:semiHidden/>
    <w:rsid w:val="00AD55D4"/>
    <w:rPr>
      <w:vanish/>
    </w:rPr>
  </w:style>
  <w:style w:type="paragraph" w:customStyle="1" w:styleId="sysHeaderField">
    <w:name w:val="sys HeaderField"/>
    <w:basedOn w:val="sysHidden"/>
    <w:semiHidden/>
    <w:rsid w:val="00AD55D4"/>
  </w:style>
  <w:style w:type="paragraph" w:customStyle="1" w:styleId="sysPageOfPages">
    <w:name w:val="sys PageOfPages"/>
    <w:basedOn w:val="sysHidden"/>
    <w:semiHidden/>
    <w:rsid w:val="00AD55D4"/>
  </w:style>
  <w:style w:type="paragraph" w:customStyle="1" w:styleId="sysClass">
    <w:name w:val="sys Class"/>
    <w:basedOn w:val="a0"/>
    <w:semiHidden/>
    <w:rsid w:val="00AD55D4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a0"/>
    <w:semiHidden/>
    <w:rsid w:val="00AD55D4"/>
    <w:pPr>
      <w:framePr w:w="2835" w:h="567" w:hRule="exact" w:hSpace="142" w:wrap="around" w:vAnchor="page" w:hAnchor="text" w:xAlign="right" w:y="965"/>
      <w:jc w:val="right"/>
    </w:pPr>
  </w:style>
  <w:style w:type="paragraph" w:styleId="ab">
    <w:name w:val="Title"/>
    <w:basedOn w:val="a0"/>
    <w:next w:val="a4"/>
    <w:link w:val="ac"/>
    <w:qFormat/>
    <w:rsid w:val="00AD55D4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ab"/>
    <w:semiHidden/>
    <w:rsid w:val="00AD55D4"/>
    <w:pPr>
      <w:framePr w:w="0" w:hRule="auto" w:wrap="notBeside" w:y="2813"/>
    </w:pPr>
  </w:style>
  <w:style w:type="paragraph" w:customStyle="1" w:styleId="sysFooter2">
    <w:name w:val="sys Footer 2"/>
    <w:basedOn w:val="a6"/>
    <w:semiHidden/>
    <w:rsid w:val="00AD55D4"/>
  </w:style>
  <w:style w:type="paragraph" w:customStyle="1" w:styleId="sysFooter2C">
    <w:name w:val="sys Footer 2 C"/>
    <w:basedOn w:val="sysFooter2L"/>
    <w:semiHidden/>
    <w:rsid w:val="00AD55D4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AD55D4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AD55D4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AD55D4"/>
    <w:pPr>
      <w:framePr w:wrap="around"/>
      <w:spacing w:after="600"/>
    </w:pPr>
  </w:style>
  <w:style w:type="paragraph" w:customStyle="1" w:styleId="sysLbl">
    <w:name w:val="sys Lbl"/>
    <w:basedOn w:val="a0"/>
    <w:semiHidden/>
    <w:rsid w:val="00AD55D4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a8"/>
    <w:semiHidden/>
    <w:rsid w:val="00AD55D4"/>
    <w:pPr>
      <w:pBdr>
        <w:bottom w:val="single" w:sz="4" w:space="1" w:color="000000"/>
      </w:pBdr>
    </w:pPr>
  </w:style>
  <w:style w:type="paragraph" w:customStyle="1" w:styleId="sysMATHeader">
    <w:name w:val="sys MAT Header"/>
    <w:basedOn w:val="a0"/>
    <w:semiHidden/>
    <w:rsid w:val="00AD55D4"/>
    <w:rPr>
      <w:color w:val="FFFFFF"/>
    </w:rPr>
  </w:style>
  <w:style w:type="character" w:customStyle="1" w:styleId="smallcaps">
    <w:name w:val="small caps"/>
    <w:basedOn w:val="a1"/>
    <w:semiHidden/>
    <w:rsid w:val="00AD55D4"/>
    <w:rPr>
      <w:smallCaps/>
    </w:rPr>
  </w:style>
  <w:style w:type="paragraph" w:customStyle="1" w:styleId="sysMATText">
    <w:name w:val="sys MAT Text"/>
    <w:basedOn w:val="a0"/>
    <w:semiHidden/>
    <w:rsid w:val="00AD55D4"/>
    <w:rPr>
      <w:sz w:val="16"/>
    </w:rPr>
  </w:style>
  <w:style w:type="table" w:styleId="ad">
    <w:name w:val="Table Grid"/>
    <w:basedOn w:val="a2"/>
    <w:rsid w:val="00AD55D4"/>
    <w:rPr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a0"/>
    <w:next w:val="a0"/>
    <w:semiHidden/>
    <w:rsid w:val="00AD55D4"/>
    <w:pPr>
      <w:jc w:val="center"/>
    </w:pPr>
    <w:rPr>
      <w:lang w:eastAsia="nl-NL"/>
    </w:rPr>
  </w:style>
  <w:style w:type="character" w:styleId="ae">
    <w:name w:val="footnote reference"/>
    <w:basedOn w:val="a1"/>
    <w:semiHidden/>
    <w:rsid w:val="00AD55D4"/>
    <w:rPr>
      <w:rFonts w:ascii="Verdana" w:hAnsi="Verdana"/>
      <w:sz w:val="18"/>
      <w:vertAlign w:val="superscript"/>
    </w:rPr>
  </w:style>
  <w:style w:type="paragraph" w:styleId="af">
    <w:name w:val="footnote text"/>
    <w:basedOn w:val="a0"/>
    <w:link w:val="af0"/>
    <w:semiHidden/>
    <w:rsid w:val="00AD55D4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a0"/>
    <w:semiHidden/>
    <w:rsid w:val="00AD55D4"/>
    <w:pPr>
      <w:spacing w:before="20" w:after="20"/>
    </w:pPr>
    <w:rPr>
      <w:sz w:val="16"/>
    </w:rPr>
  </w:style>
  <w:style w:type="paragraph" w:customStyle="1" w:styleId="TableHeader">
    <w:name w:val="Table Header"/>
    <w:basedOn w:val="a0"/>
    <w:semiHidden/>
    <w:rsid w:val="00AD55D4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a0"/>
    <w:semiHidden/>
    <w:rsid w:val="00AD55D4"/>
    <w:pPr>
      <w:numPr>
        <w:numId w:val="5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a0"/>
    <w:semiHidden/>
    <w:rsid w:val="00AD55D4"/>
    <w:pPr>
      <w:numPr>
        <w:numId w:val="6"/>
      </w:numPr>
      <w:tabs>
        <w:tab w:val="clear" w:pos="142"/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a0"/>
    <w:semiHidden/>
    <w:rsid w:val="00AD55D4"/>
    <w:pPr>
      <w:numPr>
        <w:numId w:val="7"/>
      </w:numPr>
      <w:spacing w:before="20" w:after="20"/>
    </w:pPr>
    <w:rPr>
      <w:sz w:val="16"/>
      <w:lang w:eastAsia="nl-NL"/>
    </w:rPr>
  </w:style>
  <w:style w:type="paragraph" w:customStyle="1" w:styleId="sysWordMarkAC">
    <w:name w:val="sys WordMark AC"/>
    <w:basedOn w:val="sysWordMark"/>
    <w:semiHidden/>
    <w:rsid w:val="00B03E38"/>
    <w:pPr>
      <w:framePr w:w="1588" w:wrap="around"/>
    </w:pPr>
  </w:style>
  <w:style w:type="paragraph" w:customStyle="1" w:styleId="sysWordMarkAW">
    <w:name w:val="sys WordMark AW"/>
    <w:basedOn w:val="sysWordMark"/>
    <w:semiHidden/>
    <w:rsid w:val="00B03E38"/>
    <w:pPr>
      <w:framePr w:w="1588" w:wrap="around"/>
    </w:pPr>
  </w:style>
  <w:style w:type="paragraph" w:styleId="af1">
    <w:name w:val="Balloon Text"/>
    <w:basedOn w:val="a0"/>
    <w:link w:val="af2"/>
    <w:rsid w:val="00DC1FE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DC1FE3"/>
    <w:rPr>
      <w:rFonts w:ascii="Tahoma" w:hAnsi="Tahoma" w:cs="Tahoma"/>
      <w:sz w:val="16"/>
      <w:szCs w:val="16"/>
    </w:rPr>
  </w:style>
  <w:style w:type="character" w:customStyle="1" w:styleId="DeltaViewInsertion">
    <w:name w:val="DeltaView Insertion"/>
    <w:rsid w:val="005C27F9"/>
    <w:rPr>
      <w:color w:val="0000FF"/>
      <w:u w:val="double"/>
    </w:rPr>
  </w:style>
  <w:style w:type="paragraph" w:customStyle="1" w:styleId="scfbrieftext">
    <w:name w:val="scfbrieftext"/>
    <w:basedOn w:val="a0"/>
    <w:rsid w:val="00C1424F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de-DE" w:eastAsia="ru-RU"/>
    </w:rPr>
  </w:style>
  <w:style w:type="character" w:customStyle="1" w:styleId="a5">
    <w:name w:val="Основной текст Знак"/>
    <w:aliases w:val="Tempo Body Text Знак"/>
    <w:basedOn w:val="a1"/>
    <w:link w:val="a4"/>
    <w:semiHidden/>
    <w:rsid w:val="00AD55D4"/>
    <w:rPr>
      <w:rFonts w:ascii="Verdana" w:hAnsi="Verdana"/>
      <w:sz w:val="18"/>
    </w:rPr>
  </w:style>
  <w:style w:type="paragraph" w:customStyle="1" w:styleId="StyleHeading1Verdana">
    <w:name w:val="Style Heading 1 + Verdana"/>
    <w:basedOn w:val="1"/>
    <w:autoRedefine/>
    <w:rsid w:val="00703F2C"/>
    <w:rPr>
      <w:bCs/>
    </w:rPr>
  </w:style>
  <w:style w:type="paragraph" w:styleId="af3">
    <w:name w:val="annotation text"/>
    <w:basedOn w:val="a0"/>
    <w:link w:val="af4"/>
    <w:unhideWhenUsed/>
    <w:rsid w:val="00CE07A0"/>
    <w:rPr>
      <w:rFonts w:ascii="Times New Roman" w:hAnsi="Times New Roman"/>
      <w:sz w:val="20"/>
      <w:lang w:val="de-DE"/>
    </w:rPr>
  </w:style>
  <w:style w:type="character" w:customStyle="1" w:styleId="af4">
    <w:name w:val="Текст примечания Знак"/>
    <w:basedOn w:val="a1"/>
    <w:link w:val="af3"/>
    <w:rsid w:val="00CE07A0"/>
    <w:rPr>
      <w:lang w:val="de-DE"/>
    </w:rPr>
  </w:style>
  <w:style w:type="character" w:styleId="af5">
    <w:name w:val="annotation reference"/>
    <w:unhideWhenUsed/>
    <w:rsid w:val="00CE07A0"/>
    <w:rPr>
      <w:sz w:val="16"/>
      <w:szCs w:val="16"/>
    </w:rPr>
  </w:style>
  <w:style w:type="paragraph" w:customStyle="1" w:styleId="Default">
    <w:name w:val="Default"/>
    <w:rsid w:val="00CE07A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af6">
    <w:name w:val="caption"/>
    <w:basedOn w:val="a0"/>
    <w:next w:val="a0"/>
    <w:unhideWhenUsed/>
    <w:qFormat/>
    <w:rsid w:val="007B0927"/>
    <w:pPr>
      <w:spacing w:after="200"/>
    </w:pPr>
    <w:rPr>
      <w:b/>
      <w:bCs/>
      <w:color w:val="4F81BD" w:themeColor="accent1"/>
      <w:szCs w:val="18"/>
    </w:rPr>
  </w:style>
  <w:style w:type="character" w:customStyle="1" w:styleId="zag2">
    <w:name w:val="zag2 Знак"/>
    <w:basedOn w:val="a1"/>
    <w:link w:val="zag20"/>
    <w:locked/>
    <w:rsid w:val="009C752D"/>
    <w:rPr>
      <w:rFonts w:ascii="Arial" w:hAnsi="Arial" w:cs="Arial"/>
      <w:b/>
      <w:color w:val="005D80"/>
      <w:sz w:val="28"/>
      <w:szCs w:val="28"/>
      <w:shd w:val="clear" w:color="auto" w:fill="FFFFFF"/>
      <w:lang w:eastAsia="ja-JP"/>
    </w:rPr>
  </w:style>
  <w:style w:type="paragraph" w:customStyle="1" w:styleId="zag20">
    <w:name w:val="zag2"/>
    <w:basedOn w:val="a0"/>
    <w:link w:val="zag2"/>
    <w:qFormat/>
    <w:rsid w:val="009C752D"/>
    <w:pPr>
      <w:widowControl w:val="0"/>
      <w:shd w:val="clear" w:color="auto" w:fill="FFFFFF"/>
      <w:tabs>
        <w:tab w:val="right" w:pos="-284"/>
        <w:tab w:val="left" w:pos="567"/>
      </w:tabs>
      <w:autoSpaceDE w:val="0"/>
      <w:autoSpaceDN w:val="0"/>
      <w:adjustRightInd w:val="0"/>
      <w:spacing w:before="240" w:after="120"/>
      <w:ind w:left="19" w:hanging="1153"/>
    </w:pPr>
    <w:rPr>
      <w:rFonts w:ascii="Arial" w:hAnsi="Arial" w:cs="Arial"/>
      <w:b/>
      <w:color w:val="005D80"/>
      <w:sz w:val="28"/>
      <w:szCs w:val="28"/>
      <w:lang w:eastAsia="ja-JP"/>
    </w:rPr>
  </w:style>
  <w:style w:type="paragraph" w:styleId="af7">
    <w:name w:val="List Paragraph"/>
    <w:basedOn w:val="a0"/>
    <w:uiPriority w:val="34"/>
    <w:qFormat/>
    <w:rsid w:val="007B5EBB"/>
    <w:pPr>
      <w:ind w:left="720"/>
      <w:contextualSpacing/>
    </w:pPr>
  </w:style>
  <w:style w:type="character" w:customStyle="1" w:styleId="AUXO-1mark10">
    <w:name w:val="AUXO - маркированный список 1  mark1 Знак"/>
    <w:basedOn w:val="a1"/>
    <w:link w:val="AUXO-1mark1"/>
    <w:locked/>
    <w:rsid w:val="0087617B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AUXO-1mark1">
    <w:name w:val="AUXO - маркированный список 1  mark1"/>
    <w:basedOn w:val="a0"/>
    <w:link w:val="AUXO-1mark10"/>
    <w:qFormat/>
    <w:rsid w:val="0087617B"/>
    <w:pPr>
      <w:numPr>
        <w:numId w:val="8"/>
      </w:numPr>
      <w:shd w:val="clear" w:color="auto" w:fill="FFFFFF"/>
      <w:suppressAutoHyphens/>
      <w:autoSpaceDE w:val="0"/>
      <w:autoSpaceDN w:val="0"/>
      <w:adjustRightInd w:val="0"/>
      <w:spacing w:before="60"/>
      <w:ind w:left="284" w:hanging="284"/>
      <w:jc w:val="both"/>
    </w:pPr>
    <w:rPr>
      <w:rFonts w:cs="Arial"/>
      <w:szCs w:val="18"/>
      <w:lang w:val="ru-RU" w:eastAsia="ja-JP"/>
    </w:rPr>
  </w:style>
  <w:style w:type="character" w:customStyle="1" w:styleId="zag1">
    <w:name w:val="zag1 Знак"/>
    <w:basedOn w:val="a1"/>
    <w:link w:val="zag10"/>
    <w:locked/>
    <w:rsid w:val="00B94B0A"/>
    <w:rPr>
      <w:rFonts w:ascii="Arial" w:hAnsi="Arial" w:cs="Arial"/>
      <w:b/>
      <w:color w:val="005D80"/>
      <w:sz w:val="32"/>
      <w:szCs w:val="32"/>
      <w:shd w:val="clear" w:color="auto" w:fill="FFFFFF"/>
      <w:lang w:eastAsia="ja-JP"/>
    </w:rPr>
  </w:style>
  <w:style w:type="paragraph" w:customStyle="1" w:styleId="zag10">
    <w:name w:val="zag1"/>
    <w:basedOn w:val="a0"/>
    <w:link w:val="zag1"/>
    <w:qFormat/>
    <w:rsid w:val="00B94B0A"/>
    <w:pPr>
      <w:widowControl w:val="0"/>
      <w:shd w:val="clear" w:color="auto" w:fill="FFFFFF"/>
      <w:tabs>
        <w:tab w:val="right" w:pos="-284"/>
        <w:tab w:val="left" w:pos="567"/>
      </w:tabs>
      <w:autoSpaceDE w:val="0"/>
      <w:autoSpaceDN w:val="0"/>
      <w:adjustRightInd w:val="0"/>
      <w:spacing w:before="360" w:after="240"/>
      <w:ind w:left="19" w:hanging="1153"/>
    </w:pPr>
    <w:rPr>
      <w:rFonts w:ascii="Arial" w:hAnsi="Arial" w:cs="Arial"/>
      <w:b/>
      <w:color w:val="005D80"/>
      <w:sz w:val="32"/>
      <w:szCs w:val="32"/>
      <w:lang w:eastAsia="ja-JP"/>
    </w:rPr>
  </w:style>
  <w:style w:type="character" w:customStyle="1" w:styleId="zag3">
    <w:name w:val="zag3 Знак"/>
    <w:basedOn w:val="zag2"/>
    <w:link w:val="zag30"/>
    <w:locked/>
    <w:rsid w:val="00B94B0A"/>
    <w:rPr>
      <w:rFonts w:ascii="Arial" w:hAnsi="Arial" w:cs="Arial"/>
      <w:b/>
      <w:color w:val="005D80"/>
      <w:sz w:val="24"/>
      <w:szCs w:val="24"/>
      <w:shd w:val="clear" w:color="auto" w:fill="FFFFFF"/>
      <w:lang w:eastAsia="ja-JP"/>
    </w:rPr>
  </w:style>
  <w:style w:type="paragraph" w:customStyle="1" w:styleId="zag30">
    <w:name w:val="zag3"/>
    <w:basedOn w:val="zag20"/>
    <w:link w:val="zag3"/>
    <w:qFormat/>
    <w:rsid w:val="00B94B0A"/>
    <w:rPr>
      <w:sz w:val="24"/>
      <w:szCs w:val="24"/>
    </w:rPr>
  </w:style>
  <w:style w:type="character" w:customStyle="1" w:styleId="num0">
    <w:name w:val="num Знак"/>
    <w:basedOn w:val="a1"/>
    <w:link w:val="num"/>
    <w:locked/>
    <w:rsid w:val="00334CFD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num">
    <w:name w:val="num"/>
    <w:basedOn w:val="a0"/>
    <w:link w:val="num0"/>
    <w:qFormat/>
    <w:rsid w:val="00334CFD"/>
    <w:pPr>
      <w:widowControl w:val="0"/>
      <w:numPr>
        <w:numId w:val="9"/>
      </w:numPr>
      <w:shd w:val="clear" w:color="auto" w:fill="FFFFFF"/>
      <w:autoSpaceDE w:val="0"/>
      <w:autoSpaceDN w:val="0"/>
      <w:adjustRightInd w:val="0"/>
      <w:ind w:left="284" w:hanging="284"/>
      <w:jc w:val="both"/>
    </w:pPr>
    <w:rPr>
      <w:rFonts w:cs="Arial"/>
      <w:szCs w:val="18"/>
      <w:lang w:val="ru-RU" w:eastAsia="ja-JP"/>
    </w:rPr>
  </w:style>
  <w:style w:type="character" w:customStyle="1" w:styleId="AUXO-2mark20">
    <w:name w:val="AUXO - маркированный список 2 mark2 Знак"/>
    <w:basedOn w:val="a1"/>
    <w:link w:val="AUXO-2mark2"/>
    <w:locked/>
    <w:rsid w:val="0087617B"/>
    <w:rPr>
      <w:rFonts w:ascii="Verdana" w:hAnsi="Verdana" w:cs="Arial"/>
      <w:sz w:val="18"/>
      <w:szCs w:val="18"/>
      <w:shd w:val="clear" w:color="auto" w:fill="FFFFFF"/>
      <w:lang w:val="ru-RU" w:eastAsia="ja-JP"/>
    </w:rPr>
  </w:style>
  <w:style w:type="paragraph" w:customStyle="1" w:styleId="AUXO-2mark2">
    <w:name w:val="AUXO - маркированный список 2 mark2"/>
    <w:basedOn w:val="a0"/>
    <w:link w:val="AUXO-2mark20"/>
    <w:qFormat/>
    <w:rsid w:val="0087617B"/>
    <w:pPr>
      <w:numPr>
        <w:numId w:val="10"/>
      </w:numPr>
      <w:shd w:val="clear" w:color="auto" w:fill="FFFFFF"/>
      <w:suppressAutoHyphens/>
      <w:autoSpaceDE w:val="0"/>
      <w:autoSpaceDN w:val="0"/>
      <w:adjustRightInd w:val="0"/>
      <w:spacing w:before="40"/>
      <w:jc w:val="both"/>
    </w:pPr>
    <w:rPr>
      <w:rFonts w:cs="Arial"/>
      <w:szCs w:val="18"/>
      <w:lang w:val="ru-RU" w:eastAsia="ja-JP"/>
    </w:rPr>
  </w:style>
  <w:style w:type="character" w:styleId="af8">
    <w:name w:val="Hyperlink"/>
    <w:basedOn w:val="a1"/>
    <w:uiPriority w:val="99"/>
    <w:unhideWhenUsed/>
    <w:rsid w:val="00C0551A"/>
    <w:rPr>
      <w:color w:val="0000FF" w:themeColor="hyperlink"/>
      <w:u w:val="single"/>
    </w:rPr>
  </w:style>
  <w:style w:type="character" w:customStyle="1" w:styleId="10">
    <w:name w:val="Заголовок 1 Знак"/>
    <w:aliases w:val="AUXO - Заголовок Знак"/>
    <w:basedOn w:val="a1"/>
    <w:link w:val="1"/>
    <w:locked/>
    <w:rsid w:val="00604C07"/>
    <w:rPr>
      <w:rFonts w:ascii="Verdana" w:hAnsi="Verdana"/>
      <w:b/>
      <w:color w:val="00B0F0"/>
      <w:sz w:val="26"/>
      <w:szCs w:val="26"/>
    </w:rPr>
  </w:style>
  <w:style w:type="character" w:customStyle="1" w:styleId="21">
    <w:name w:val="Заголовок 2 Знак"/>
    <w:aliases w:val="AUXO - Заголовок 2 Знак"/>
    <w:basedOn w:val="a1"/>
    <w:link w:val="2"/>
    <w:locked/>
    <w:rsid w:val="00604C07"/>
    <w:rPr>
      <w:rFonts w:ascii="Verdana" w:hAnsi="Verdana"/>
      <w:b/>
      <w:color w:val="00B0F0"/>
      <w:sz w:val="24"/>
      <w:szCs w:val="26"/>
    </w:rPr>
  </w:style>
  <w:style w:type="character" w:customStyle="1" w:styleId="31">
    <w:name w:val="Заголовок 3 Знак"/>
    <w:aliases w:val="AUXO - Заголовок 3 Знак"/>
    <w:basedOn w:val="a1"/>
    <w:link w:val="30"/>
    <w:locked/>
    <w:rsid w:val="00604C07"/>
    <w:rPr>
      <w:rFonts w:ascii="Verdana" w:hAnsi="Verdana"/>
      <w:b/>
      <w:color w:val="00B0F0"/>
      <w:sz w:val="22"/>
      <w:szCs w:val="26"/>
    </w:rPr>
  </w:style>
  <w:style w:type="character" w:customStyle="1" w:styleId="40">
    <w:name w:val="Заголовок 4 Знак"/>
    <w:basedOn w:val="a1"/>
    <w:link w:val="4"/>
    <w:locked/>
    <w:rsid w:val="00BF01D4"/>
    <w:rPr>
      <w:rFonts w:ascii="Verdana" w:hAnsi="Verdana"/>
      <w:b/>
      <w:color w:val="00B0F0"/>
      <w:szCs w:val="26"/>
    </w:rPr>
  </w:style>
  <w:style w:type="character" w:customStyle="1" w:styleId="50">
    <w:name w:val="Заголовок 5 Знак"/>
    <w:basedOn w:val="a1"/>
    <w:link w:val="5"/>
    <w:locked/>
    <w:rsid w:val="00BF01D4"/>
    <w:rPr>
      <w:rFonts w:ascii="Verdana" w:hAnsi="Verdana"/>
      <w:b/>
      <w:color w:val="0066A2"/>
      <w:sz w:val="18"/>
      <w:szCs w:val="26"/>
    </w:rPr>
  </w:style>
  <w:style w:type="character" w:customStyle="1" w:styleId="60">
    <w:name w:val="Заголовок 6 Знак"/>
    <w:basedOn w:val="a1"/>
    <w:link w:val="6"/>
    <w:locked/>
    <w:rsid w:val="00BF01D4"/>
    <w:rPr>
      <w:rFonts w:ascii="Verdana" w:hAnsi="Verdana"/>
      <w:b/>
      <w:color w:val="0066A2"/>
      <w:szCs w:val="26"/>
    </w:rPr>
  </w:style>
  <w:style w:type="character" w:customStyle="1" w:styleId="70">
    <w:name w:val="Заголовок 7 Знак"/>
    <w:basedOn w:val="a1"/>
    <w:link w:val="7"/>
    <w:locked/>
    <w:rsid w:val="00BF01D4"/>
    <w:rPr>
      <w:rFonts w:ascii="Verdana" w:hAnsi="Verdana"/>
      <w:b/>
      <w:color w:val="0066A2"/>
      <w:szCs w:val="26"/>
    </w:rPr>
  </w:style>
  <w:style w:type="character" w:customStyle="1" w:styleId="80">
    <w:name w:val="Заголовок 8 Знак"/>
    <w:basedOn w:val="a1"/>
    <w:link w:val="8"/>
    <w:locked/>
    <w:rsid w:val="00BF01D4"/>
    <w:rPr>
      <w:rFonts w:ascii="Verdana" w:hAnsi="Verdana"/>
      <w:b/>
      <w:color w:val="0066A2"/>
      <w:szCs w:val="26"/>
    </w:rPr>
  </w:style>
  <w:style w:type="character" w:customStyle="1" w:styleId="90">
    <w:name w:val="Заголовок 9 Знак"/>
    <w:basedOn w:val="a1"/>
    <w:link w:val="9"/>
    <w:locked/>
    <w:rsid w:val="00BF01D4"/>
    <w:rPr>
      <w:rFonts w:ascii="Verdana" w:hAnsi="Verdana"/>
      <w:b/>
      <w:color w:val="0066A2"/>
      <w:szCs w:val="26"/>
    </w:rPr>
  </w:style>
  <w:style w:type="character" w:customStyle="1" w:styleId="a7">
    <w:name w:val="Нижний колонтитул Знак"/>
    <w:basedOn w:val="a1"/>
    <w:link w:val="a6"/>
    <w:semiHidden/>
    <w:locked/>
    <w:rsid w:val="00BF01D4"/>
    <w:rPr>
      <w:rFonts w:ascii="Verdana" w:hAnsi="Verdana"/>
      <w:b/>
      <w:noProof/>
      <w:sz w:val="12"/>
      <w:szCs w:val="12"/>
    </w:rPr>
  </w:style>
  <w:style w:type="character" w:customStyle="1" w:styleId="a9">
    <w:name w:val="Верхний колонтитул Знак"/>
    <w:basedOn w:val="a1"/>
    <w:link w:val="a8"/>
    <w:semiHidden/>
    <w:locked/>
    <w:rsid w:val="00BF01D4"/>
    <w:rPr>
      <w:rFonts w:ascii="Verdana" w:hAnsi="Verdana"/>
      <w:noProof/>
      <w:sz w:val="14"/>
    </w:rPr>
  </w:style>
  <w:style w:type="character" w:customStyle="1" w:styleId="ac">
    <w:name w:val="Заголовок Знак"/>
    <w:basedOn w:val="a1"/>
    <w:link w:val="ab"/>
    <w:locked/>
    <w:rsid w:val="00BF01D4"/>
    <w:rPr>
      <w:rFonts w:ascii="Verdana" w:hAnsi="Verdana"/>
      <w:caps/>
      <w:sz w:val="18"/>
    </w:rPr>
  </w:style>
  <w:style w:type="character" w:customStyle="1" w:styleId="af0">
    <w:name w:val="Текст сноски Знак"/>
    <w:basedOn w:val="a1"/>
    <w:link w:val="af"/>
    <w:semiHidden/>
    <w:locked/>
    <w:rsid w:val="00BF01D4"/>
    <w:rPr>
      <w:rFonts w:ascii="Verdana" w:hAnsi="Verdana"/>
      <w:sz w:val="14"/>
      <w:lang w:eastAsia="nl-NL"/>
    </w:rPr>
  </w:style>
  <w:style w:type="paragraph" w:customStyle="1" w:styleId="13">
    <w:name w:val="Заголовок оглавления1"/>
    <w:basedOn w:val="1"/>
    <w:next w:val="a0"/>
    <w:rsid w:val="00BF01D4"/>
    <w:pPr>
      <w:keepLines/>
      <w:numPr>
        <w:numId w:val="0"/>
      </w:numPr>
      <w:tabs>
        <w:tab w:val="left" w:pos="0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ru-RU" w:eastAsia="ru-RU"/>
    </w:rPr>
  </w:style>
  <w:style w:type="paragraph" w:customStyle="1" w:styleId="23">
    <w:name w:val="основной 2"/>
    <w:basedOn w:val="a0"/>
    <w:rsid w:val="00BF01D4"/>
    <w:pPr>
      <w:widowControl w:val="0"/>
      <w:spacing w:after="120"/>
      <w:jc w:val="both"/>
    </w:pPr>
    <w:rPr>
      <w:rFonts w:ascii="Arial" w:hAnsi="Arial"/>
      <w:sz w:val="24"/>
      <w:lang w:val="ru-RU" w:eastAsia="ru-RU"/>
    </w:rPr>
  </w:style>
  <w:style w:type="paragraph" w:customStyle="1" w:styleId="11">
    <w:name w:val="Заголовок 11"/>
    <w:basedOn w:val="Heading1Custno"/>
    <w:qFormat/>
    <w:rsid w:val="00B54275"/>
    <w:pPr>
      <w:pageBreakBefore w:val="0"/>
      <w:numPr>
        <w:numId w:val="11"/>
      </w:numPr>
      <w:spacing w:before="160" w:after="120"/>
      <w:ind w:left="425" w:hanging="425"/>
    </w:pPr>
    <w:rPr>
      <w:rFonts w:cs="Arial"/>
      <w:color w:val="00B0F0"/>
      <w:szCs w:val="24"/>
    </w:rPr>
  </w:style>
  <w:style w:type="paragraph" w:customStyle="1" w:styleId="StyleTOC1Left0cmFirstline0cm">
    <w:name w:val="Style TOC 1 + Left:  0 cm First line:  0 cm"/>
    <w:basedOn w:val="12"/>
    <w:rsid w:val="00E6280B"/>
    <w:pPr>
      <w:ind w:left="0" w:firstLine="0"/>
    </w:pPr>
    <w:rPr>
      <w:szCs w:val="20"/>
    </w:rPr>
  </w:style>
  <w:style w:type="paragraph" w:customStyle="1" w:styleId="Appendix2">
    <w:name w:val="Appendix_2"/>
    <w:basedOn w:val="1"/>
    <w:rsid w:val="00CC60E1"/>
    <w:pPr>
      <w:tabs>
        <w:tab w:val="clear" w:pos="0"/>
      </w:tabs>
    </w:pPr>
    <w:rPr>
      <w:lang w:val="ru-RU"/>
    </w:rPr>
  </w:style>
  <w:style w:type="character" w:customStyle="1" w:styleId="UnresolvedMention1">
    <w:name w:val="Unresolved Mention1"/>
    <w:basedOn w:val="a1"/>
    <w:uiPriority w:val="99"/>
    <w:semiHidden/>
    <w:unhideWhenUsed/>
    <w:rsid w:val="00B45073"/>
    <w:rPr>
      <w:color w:val="808080"/>
      <w:shd w:val="clear" w:color="auto" w:fill="E6E6E6"/>
    </w:rPr>
  </w:style>
  <w:style w:type="character" w:styleId="af9">
    <w:name w:val="Placeholder Text"/>
    <w:basedOn w:val="a1"/>
    <w:uiPriority w:val="99"/>
    <w:semiHidden/>
    <w:rsid w:val="00B326D4"/>
    <w:rPr>
      <w:color w:val="808080"/>
    </w:rPr>
  </w:style>
  <w:style w:type="paragraph" w:customStyle="1" w:styleId="AUXO-0">
    <w:name w:val="AUXO - Базовый"/>
    <w:basedOn w:val="a0"/>
    <w:link w:val="AUXO-1"/>
    <w:qFormat/>
    <w:rsid w:val="000B1C3E"/>
    <w:pPr>
      <w:suppressAutoHyphens/>
      <w:spacing w:before="60"/>
      <w:jc w:val="both"/>
    </w:pPr>
    <w:rPr>
      <w:lang w:val="ru-RU"/>
    </w:rPr>
  </w:style>
  <w:style w:type="character" w:customStyle="1" w:styleId="AUXO-1">
    <w:name w:val="AUXO - Базовый Знак"/>
    <w:basedOn w:val="a1"/>
    <w:link w:val="AUXO-0"/>
    <w:rsid w:val="000B1C3E"/>
    <w:rPr>
      <w:rFonts w:ascii="Verdana" w:hAnsi="Verdana"/>
      <w:sz w:val="18"/>
      <w:lang w:val="ru-RU"/>
    </w:rPr>
  </w:style>
  <w:style w:type="paragraph" w:customStyle="1" w:styleId="AUXO-2">
    <w:name w:val="AUXO - Приложение"/>
    <w:basedOn w:val="a4"/>
    <w:next w:val="AUXO-0"/>
    <w:link w:val="AUXO-3"/>
    <w:qFormat/>
    <w:rsid w:val="00031A55"/>
    <w:pPr>
      <w:pageBreakBefore/>
    </w:pPr>
    <w:rPr>
      <w:color w:val="00B0F0"/>
      <w:sz w:val="22"/>
      <w:lang w:val="ru-RU"/>
    </w:rPr>
  </w:style>
  <w:style w:type="paragraph" w:customStyle="1" w:styleId="AUXO-4">
    <w:name w:val="AUXO - Ненумерованный заголовок"/>
    <w:basedOn w:val="1"/>
    <w:link w:val="AUXO-5"/>
    <w:qFormat/>
    <w:rsid w:val="00C629A5"/>
    <w:pPr>
      <w:pageBreakBefore w:val="0"/>
      <w:numPr>
        <w:numId w:val="0"/>
      </w:numPr>
      <w:tabs>
        <w:tab w:val="left" w:pos="0"/>
      </w:tabs>
      <w:spacing w:after="240"/>
    </w:pPr>
    <w:rPr>
      <w:lang w:val="ru-RU"/>
    </w:rPr>
  </w:style>
  <w:style w:type="character" w:customStyle="1" w:styleId="AUXO-3">
    <w:name w:val="AUXO - Приложение Знак"/>
    <w:basedOn w:val="a5"/>
    <w:link w:val="AUXO-2"/>
    <w:rsid w:val="00031A55"/>
    <w:rPr>
      <w:rFonts w:ascii="Verdana" w:hAnsi="Verdana"/>
      <w:color w:val="00B0F0"/>
      <w:sz w:val="22"/>
      <w:lang w:val="ru-RU"/>
    </w:rPr>
  </w:style>
  <w:style w:type="character" w:customStyle="1" w:styleId="AUXO-5">
    <w:name w:val="AUXO - Ненумерованный заголовок Знак"/>
    <w:basedOn w:val="10"/>
    <w:link w:val="AUXO-4"/>
    <w:rsid w:val="00C629A5"/>
    <w:rPr>
      <w:rFonts w:ascii="Verdana" w:hAnsi="Verdana"/>
      <w:b/>
      <w:color w:val="00B0F0"/>
      <w:sz w:val="26"/>
      <w:szCs w:val="26"/>
      <w:lang w:val="ru-RU"/>
    </w:rPr>
  </w:style>
  <w:style w:type="paragraph" w:customStyle="1" w:styleId="AUXO-6">
    <w:name w:val="AUXO - Ненумерованный подзаголовок"/>
    <w:basedOn w:val="a0"/>
    <w:link w:val="AUXO-7"/>
    <w:qFormat/>
    <w:rsid w:val="00604C07"/>
    <w:pPr>
      <w:suppressAutoHyphens/>
      <w:spacing w:before="180"/>
    </w:pPr>
    <w:rPr>
      <w:color w:val="00B0F0"/>
      <w:sz w:val="20"/>
    </w:rPr>
  </w:style>
  <w:style w:type="character" w:customStyle="1" w:styleId="AUXO-7">
    <w:name w:val="AUXO - Ненумерованный подзаголовок Знак"/>
    <w:basedOn w:val="a1"/>
    <w:link w:val="AUXO-6"/>
    <w:rsid w:val="00604C07"/>
    <w:rPr>
      <w:rFonts w:ascii="Verdana" w:hAnsi="Verdana"/>
      <w:color w:val="00B0F0"/>
    </w:rPr>
  </w:style>
  <w:style w:type="paragraph" w:customStyle="1" w:styleId="AUXO-">
    <w:name w:val="AUXO - Заголовок без переноса"/>
    <w:basedOn w:val="a4"/>
    <w:next w:val="AUXO-0"/>
    <w:link w:val="AUXO-8"/>
    <w:rsid w:val="00334CFD"/>
    <w:pPr>
      <w:keepNext/>
      <w:numPr>
        <w:numId w:val="14"/>
      </w:numPr>
      <w:suppressAutoHyphens/>
      <w:spacing w:after="160"/>
      <w:ind w:left="0" w:hanging="357"/>
    </w:pPr>
    <w:rPr>
      <w:b/>
      <w:color w:val="00B0F0"/>
      <w:sz w:val="26"/>
      <w:lang w:val="ru-RU"/>
    </w:rPr>
  </w:style>
  <w:style w:type="character" w:customStyle="1" w:styleId="sysDocStatistics0">
    <w:name w:val="sys Doc Statistics Знак"/>
    <w:basedOn w:val="a1"/>
    <w:link w:val="sysDocStatistics"/>
    <w:semiHidden/>
    <w:rsid w:val="00E90BD5"/>
    <w:rPr>
      <w:rFonts w:ascii="Verdana" w:hAnsi="Verdana"/>
      <w:noProof/>
      <w:sz w:val="18"/>
    </w:rPr>
  </w:style>
  <w:style w:type="character" w:customStyle="1" w:styleId="AUXO-8">
    <w:name w:val="AUXO - Заголовок без переноса Знак"/>
    <w:basedOn w:val="a5"/>
    <w:link w:val="AUXO-"/>
    <w:rsid w:val="00334CFD"/>
    <w:rPr>
      <w:rFonts w:ascii="Verdana" w:hAnsi="Verdana"/>
      <w:b/>
      <w:color w:val="00B0F0"/>
      <w:sz w:val="26"/>
      <w:lang w:val="ru-RU"/>
    </w:rPr>
  </w:style>
  <w:style w:type="paragraph" w:styleId="afa">
    <w:name w:val="annotation subject"/>
    <w:basedOn w:val="af3"/>
    <w:next w:val="af3"/>
    <w:link w:val="afb"/>
    <w:semiHidden/>
    <w:unhideWhenUsed/>
    <w:rsid w:val="00293D5E"/>
    <w:rPr>
      <w:rFonts w:ascii="Verdana" w:hAnsi="Verdana"/>
      <w:b/>
      <w:bCs/>
      <w:lang w:val="en-US"/>
    </w:rPr>
  </w:style>
  <w:style w:type="character" w:customStyle="1" w:styleId="afb">
    <w:name w:val="Тема примечания Знак"/>
    <w:basedOn w:val="af4"/>
    <w:link w:val="afa"/>
    <w:semiHidden/>
    <w:rsid w:val="00293D5E"/>
    <w:rPr>
      <w:rFonts w:ascii="Verdana" w:hAnsi="Verdana"/>
      <w:b/>
      <w:bCs/>
      <w:lang w:val="de-DE"/>
    </w:rPr>
  </w:style>
  <w:style w:type="paragraph" w:styleId="afc">
    <w:name w:val="Revision"/>
    <w:hidden/>
    <w:uiPriority w:val="99"/>
    <w:semiHidden/>
    <w:rsid w:val="00784200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415154\AppData\Roaming\Microsoft\Templates\Repo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979F3BED34BABA0D4949B7BF330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4FE45-E138-42A5-B5F9-93292BA06F62}"/>
      </w:docPartPr>
      <w:docPartBody>
        <w:p w:rsidR="004442AD" w:rsidRDefault="0082545E" w:rsidP="0082545E">
          <w:pPr>
            <w:pStyle w:val="D4F979F3BED34BABA0D4949B7BF330DB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0E2F62C18CB74C1C9F1811923BE0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3D9F36-63B4-42EA-99C5-7ECD08E72AEF}"/>
      </w:docPartPr>
      <w:docPartBody>
        <w:p w:rsidR="004442AD" w:rsidRDefault="0082545E" w:rsidP="0082545E">
          <w:pPr>
            <w:pStyle w:val="0E2F62C18CB74C1C9F1811923BE008B5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EB0F11C2D47E4942976F89A38B08C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F77A54-8D64-4A1A-826F-224D24FD3093}"/>
      </w:docPartPr>
      <w:docPartBody>
        <w:p w:rsidR="004442AD" w:rsidRDefault="0082545E" w:rsidP="0082545E">
          <w:pPr>
            <w:pStyle w:val="EB0F11C2D47E4942976F89A38B08C98B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AC38860E515E4CE6AE0C39EDC47CE6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4F3280-03CD-407A-87CD-46CCAA9F6C07}"/>
      </w:docPartPr>
      <w:docPartBody>
        <w:p w:rsidR="004442AD" w:rsidRDefault="0082545E" w:rsidP="0082545E">
          <w:pPr>
            <w:pStyle w:val="AC38860E515E4CE6AE0C39EDC47CE6E6"/>
          </w:pPr>
          <w:r w:rsidRPr="00F370D1">
            <w:rPr>
              <w:rStyle w:val="a3"/>
            </w:rPr>
            <w:t>Choose an item.</w:t>
          </w:r>
        </w:p>
      </w:docPartBody>
    </w:docPart>
    <w:docPart>
      <w:docPartPr>
        <w:name w:val="E71BB9C0D0FD4B3A88003E1C3F2F0A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FBB9A-7BFE-416C-B607-AC23CF309098}"/>
      </w:docPartPr>
      <w:docPartBody>
        <w:p w:rsidR="004442AD" w:rsidRDefault="0082545E" w:rsidP="0082545E">
          <w:pPr>
            <w:pStyle w:val="E71BB9C0D0FD4B3A88003E1C3F2F0ACE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4DC349F1AE544B039F1EC5ADACFAAB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C387D8-DE5B-4F1E-9B19-5AAB100C4175}"/>
      </w:docPartPr>
      <w:docPartBody>
        <w:p w:rsidR="004442AD" w:rsidRDefault="0082545E" w:rsidP="0082545E">
          <w:pPr>
            <w:pStyle w:val="4DC349F1AE544B039F1EC5ADACFAABA4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7B8B37E62B1749D384E646641E7F6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7421-B6A0-4E8A-95C2-F25D248D6CAA}"/>
      </w:docPartPr>
      <w:docPartBody>
        <w:p w:rsidR="00E0284D" w:rsidRDefault="00F81585" w:rsidP="00F81585">
          <w:pPr>
            <w:pStyle w:val="7B8B37E62B1749D384E646641E7F64F1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6063A89EBD6B4FF9A8DABD4BB17F0F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54080-B90E-44A4-8AED-9C4E9305BADF}"/>
      </w:docPartPr>
      <w:docPartBody>
        <w:p w:rsidR="00E0284D" w:rsidRDefault="00F81585" w:rsidP="00F81585">
          <w:pPr>
            <w:pStyle w:val="6063A89EBD6B4FF9A8DABD4BB17F0F8E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19215154820A411284E5C8BD561BE0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E92FBB-3B58-4A61-84D6-C4CDDF30734B}"/>
      </w:docPartPr>
      <w:docPartBody>
        <w:p w:rsidR="00E0284D" w:rsidRDefault="00F81585" w:rsidP="00F81585">
          <w:pPr>
            <w:pStyle w:val="19215154820A411284E5C8BD561BE0C9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ABECDDC4E0B8498093CAC4CFB20F7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1951FF-BE13-476B-9FC1-E598FDD79B62}"/>
      </w:docPartPr>
      <w:docPartBody>
        <w:p w:rsidR="00E0284D" w:rsidRDefault="00F81585" w:rsidP="00F81585">
          <w:pPr>
            <w:pStyle w:val="ABECDDC4E0B8498093CAC4CFB20F7243"/>
          </w:pPr>
          <w:r w:rsidRPr="00F370D1">
            <w:rPr>
              <w:rStyle w:val="a3"/>
            </w:rPr>
            <w:t>Click here to enter a date.</w:t>
          </w:r>
        </w:p>
      </w:docPartBody>
    </w:docPart>
    <w:docPart>
      <w:docPartPr>
        <w:name w:val="9D3D2073A32E42CDA2E0542C47C3A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41148-6758-4FAF-ADCB-C5A23BCD1DDE}"/>
      </w:docPartPr>
      <w:docPartBody>
        <w:p w:rsidR="00E0284D" w:rsidRDefault="00F81585" w:rsidP="00F81585">
          <w:pPr>
            <w:pStyle w:val="9D3D2073A32E42CDA2E0542C47C3AAE9"/>
          </w:pPr>
          <w:r w:rsidRPr="00F370D1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9F"/>
    <w:rsid w:val="0001166E"/>
    <w:rsid w:val="00080EAB"/>
    <w:rsid w:val="000B5337"/>
    <w:rsid w:val="000C5670"/>
    <w:rsid w:val="0011379A"/>
    <w:rsid w:val="0017229F"/>
    <w:rsid w:val="0018230E"/>
    <w:rsid w:val="0019287B"/>
    <w:rsid w:val="001A79F2"/>
    <w:rsid w:val="001D4D00"/>
    <w:rsid w:val="0027263D"/>
    <w:rsid w:val="002B4AA2"/>
    <w:rsid w:val="002C7E01"/>
    <w:rsid w:val="003321D0"/>
    <w:rsid w:val="00352F58"/>
    <w:rsid w:val="003F15C1"/>
    <w:rsid w:val="0040692C"/>
    <w:rsid w:val="004442AD"/>
    <w:rsid w:val="004620F5"/>
    <w:rsid w:val="00484700"/>
    <w:rsid w:val="004850CE"/>
    <w:rsid w:val="004F0B1B"/>
    <w:rsid w:val="005272BC"/>
    <w:rsid w:val="005412CB"/>
    <w:rsid w:val="005A0C01"/>
    <w:rsid w:val="005A4064"/>
    <w:rsid w:val="006340B5"/>
    <w:rsid w:val="006854B6"/>
    <w:rsid w:val="006A7214"/>
    <w:rsid w:val="006B5F2F"/>
    <w:rsid w:val="0070368C"/>
    <w:rsid w:val="00722630"/>
    <w:rsid w:val="00723C4F"/>
    <w:rsid w:val="0072665D"/>
    <w:rsid w:val="00764E6E"/>
    <w:rsid w:val="00777853"/>
    <w:rsid w:val="00786358"/>
    <w:rsid w:val="007E7F46"/>
    <w:rsid w:val="00816683"/>
    <w:rsid w:val="0082545E"/>
    <w:rsid w:val="00830E58"/>
    <w:rsid w:val="0083316B"/>
    <w:rsid w:val="008376E4"/>
    <w:rsid w:val="0084555D"/>
    <w:rsid w:val="00851500"/>
    <w:rsid w:val="009563C9"/>
    <w:rsid w:val="009D5809"/>
    <w:rsid w:val="009F1B2C"/>
    <w:rsid w:val="00A865AD"/>
    <w:rsid w:val="00B46FE2"/>
    <w:rsid w:val="00BB5AB4"/>
    <w:rsid w:val="00C075D8"/>
    <w:rsid w:val="00C132E5"/>
    <w:rsid w:val="00C93579"/>
    <w:rsid w:val="00CC6F31"/>
    <w:rsid w:val="00D35BFC"/>
    <w:rsid w:val="00D903B6"/>
    <w:rsid w:val="00E0284D"/>
    <w:rsid w:val="00E6748B"/>
    <w:rsid w:val="00E7685E"/>
    <w:rsid w:val="00E94FF3"/>
    <w:rsid w:val="00EC069E"/>
    <w:rsid w:val="00ED3127"/>
    <w:rsid w:val="00F70741"/>
    <w:rsid w:val="00F778AC"/>
    <w:rsid w:val="00F81585"/>
    <w:rsid w:val="00F97520"/>
    <w:rsid w:val="00FA017E"/>
    <w:rsid w:val="00FB3098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29F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585"/>
    <w:rPr>
      <w:color w:val="808080"/>
    </w:rPr>
  </w:style>
  <w:style w:type="paragraph" w:customStyle="1" w:styleId="D4F979F3BED34BABA0D4949B7BF330DB">
    <w:name w:val="D4F979F3BED34BABA0D4949B7BF330DB"/>
    <w:rsid w:val="0082545E"/>
  </w:style>
  <w:style w:type="paragraph" w:customStyle="1" w:styleId="0E2F62C18CB74C1C9F1811923BE008B5">
    <w:name w:val="0E2F62C18CB74C1C9F1811923BE008B5"/>
    <w:rsid w:val="0082545E"/>
  </w:style>
  <w:style w:type="paragraph" w:customStyle="1" w:styleId="EB0F11C2D47E4942976F89A38B08C98B">
    <w:name w:val="EB0F11C2D47E4942976F89A38B08C98B"/>
    <w:rsid w:val="0082545E"/>
  </w:style>
  <w:style w:type="paragraph" w:customStyle="1" w:styleId="AC38860E515E4CE6AE0C39EDC47CE6E6">
    <w:name w:val="AC38860E515E4CE6AE0C39EDC47CE6E6"/>
    <w:rsid w:val="0082545E"/>
  </w:style>
  <w:style w:type="paragraph" w:customStyle="1" w:styleId="E71BB9C0D0FD4B3A88003E1C3F2F0ACE">
    <w:name w:val="E71BB9C0D0FD4B3A88003E1C3F2F0ACE"/>
    <w:rsid w:val="0082545E"/>
  </w:style>
  <w:style w:type="paragraph" w:customStyle="1" w:styleId="4DC349F1AE544B039F1EC5ADACFAABA4">
    <w:name w:val="4DC349F1AE544B039F1EC5ADACFAABA4"/>
    <w:rsid w:val="0082545E"/>
  </w:style>
  <w:style w:type="paragraph" w:customStyle="1" w:styleId="7B8B37E62B1749D384E646641E7F64F1">
    <w:name w:val="7B8B37E62B1749D384E646641E7F64F1"/>
    <w:rsid w:val="00F81585"/>
  </w:style>
  <w:style w:type="paragraph" w:customStyle="1" w:styleId="6063A89EBD6B4FF9A8DABD4BB17F0F8E">
    <w:name w:val="6063A89EBD6B4FF9A8DABD4BB17F0F8E"/>
    <w:rsid w:val="00F81585"/>
  </w:style>
  <w:style w:type="paragraph" w:customStyle="1" w:styleId="19215154820A411284E5C8BD561BE0C9">
    <w:name w:val="19215154820A411284E5C8BD561BE0C9"/>
    <w:rsid w:val="00F81585"/>
  </w:style>
  <w:style w:type="paragraph" w:customStyle="1" w:styleId="ABECDDC4E0B8498093CAC4CFB20F7243">
    <w:name w:val="ABECDDC4E0B8498093CAC4CFB20F7243"/>
    <w:rsid w:val="00F81585"/>
  </w:style>
  <w:style w:type="paragraph" w:customStyle="1" w:styleId="9D3D2073A32E42CDA2E0542C47C3AAE9">
    <w:name w:val="9D3D2073A32E42CDA2E0542C47C3AAE9"/>
    <w:rsid w:val="00F81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2024-05-27T00:00:00</PublishDate>
  <Abstract/>
  <CompanyAddress/>
  <CompanyPhone/>
  <CompanyFax/>
  <CompanyEmail/>
</CoverPageProperti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030D5B55126A4B9BE4FB0AFCD09DB9" ma:contentTypeVersion="12" ma:contentTypeDescription="Create a new document." ma:contentTypeScope="" ma:versionID="a862c6239d6d3d6c6a5ec7fde7f0f655">
  <xsd:schema xmlns:xsd="http://www.w3.org/2001/XMLSchema" xmlns:xs="http://www.w3.org/2001/XMLSchema" xmlns:p="http://schemas.microsoft.com/office/2006/metadata/properties" xmlns:ns2="e7a0605e-f109-409a-9e48-428afc6493d4" targetNamespace="http://schemas.microsoft.com/office/2006/metadata/properties" ma:root="true" ma:fieldsID="f171a54ca4242c75e0dcfa7219f00ca1" ns2:_="">
    <xsd:import namespace="e7a0605e-f109-409a-9e48-428afc6493d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0605e-f109-409a-9e48-428afc6493d4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45C5C-805C-4BAF-94DC-66FDDA7777D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4166C3-9B9B-4C7E-BAF0-DC961F930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0605e-f109-409a-9e48-428afc649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0F50A4-1D7D-4C0C-AAC7-D3D98A0878B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ADC902-F169-4318-8A99-559E4CA3B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96543CFF-B4BC-452C-A670-5F066B52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9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>Руководство по экологическому менеджменту/Environmental management system manual</vt:lpstr>
      <vt:lpstr/>
    </vt:vector>
  </TitlesOfParts>
  <Company>AUXO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Tolkacheva Elizaveta</dc:creator>
  <cp:keywords/>
  <dc:description/>
  <cp:lastModifiedBy>admin</cp:lastModifiedBy>
  <cp:revision>9</cp:revision>
  <cp:lastPrinted>2018-02-05T11:19:00Z</cp:lastPrinted>
  <dcterms:created xsi:type="dcterms:W3CDTF">2025-02-20T08:09:00Z</dcterms:created>
  <dcterms:modified xsi:type="dcterms:W3CDTF">2025-09-03T07:32:00Z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Татьяна Кухарева/Tatiana Kukhareva</vt:lpwstr>
  </property>
  <property fmtid="{D5CDD505-2E9C-101B-9397-08002B2CF9AE}" pid="3" name="AuthorCode">
    <vt:lpwstr/>
  </property>
  <property fmtid="{D5CDD505-2E9C-101B-9397-08002B2CF9AE}" pid="4" name="CellNameInFooter">
    <vt:lpwstr>Компания AUXO</vt:lpwstr>
  </property>
  <property fmtid="{D5CDD505-2E9C-101B-9397-08002B2CF9AE}" pid="5" name="Classification">
    <vt:lpwstr>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For internal use</vt:lpwstr>
  </property>
  <property fmtid="{D5CDD505-2E9C-101B-9397-08002B2CF9AE}" pid="8" name="Classification3">
    <vt:lpwstr>Confidential</vt:lpwstr>
  </property>
  <property fmtid="{D5CDD505-2E9C-101B-9397-08002B2CF9AE}" pid="9" name="Classification4">
    <vt:lpwstr>Secret</vt:lpwstr>
  </property>
  <property fmtid="{D5CDD505-2E9C-101B-9397-08002B2CF9AE}" pid="10" name="CompanyCode">
    <vt:lpwstr>AUXO</vt:lpwstr>
  </property>
  <property fmtid="{D5CDD505-2E9C-101B-9397-08002B2CF9AE}" pid="11" name="CompanyName">
    <vt:lpwstr>Компания AUXO</vt:lpwstr>
  </property>
  <property fmtid="{D5CDD505-2E9C-101B-9397-08002B2CF9AE}" pid="12" name="CompanyNameLegal">
    <vt:lpwstr>AUXO</vt:lpwstr>
  </property>
  <property fmtid="{D5CDD505-2E9C-101B-9397-08002B2CF9AE}" pid="13" name="Copyright">
    <vt:lpwstr>-</vt:lpwstr>
  </property>
  <property fmtid="{D5CDD505-2E9C-101B-9397-08002B2CF9AE}" pid="14" name="Copyright2">
    <vt:lpwstr/>
  </property>
  <property fmtid="{D5CDD505-2E9C-101B-9397-08002B2CF9AE}" pid="15" name="DatesReview">
    <vt:lpwstr>-</vt:lpwstr>
  </property>
  <property fmtid="{D5CDD505-2E9C-101B-9397-08002B2CF9AE}" pid="16" name="DatesRfO">
    <vt:lpwstr/>
  </property>
  <property fmtid="{D5CDD505-2E9C-101B-9397-08002B2CF9AE}" pid="17" name="DatesRfT">
    <vt:lpwstr/>
  </property>
  <property fmtid="{D5CDD505-2E9C-101B-9397-08002B2CF9AE}" pid="18" name="DocDate">
    <vt:lpwstr/>
  </property>
  <property fmtid="{D5CDD505-2E9C-101B-9397-08002B2CF9AE}" pid="19" name="DocumentNumber">
    <vt:lpwstr>XXXX</vt:lpwstr>
  </property>
  <property fmtid="{D5CDD505-2E9C-101B-9397-08002B2CF9AE}" pid="20" name="DocumentNumberTbx">
    <vt:lpwstr>XXXX</vt:lpwstr>
  </property>
  <property fmtid="{D5CDD505-2E9C-101B-9397-08002B2CF9AE}" pid="21" name="Footer2">
    <vt:lpwstr/>
  </property>
  <property fmtid="{D5CDD505-2E9C-101B-9397-08002B2CF9AE}" pid="22" name="HeaderField1">
    <vt:lpwstr>Версия: </vt:lpwstr>
  </property>
  <property fmtid="{D5CDD505-2E9C-101B-9397-08002B2CF9AE}" pid="23" name="HeaderField1Tbx">
    <vt:lpwstr>Automatic</vt:lpwstr>
  </property>
  <property fmtid="{D5CDD505-2E9C-101B-9397-08002B2CF9AE}" pid="24" name="HeaderField3">
    <vt:lpwstr>№</vt:lpwstr>
  </property>
  <property fmtid="{D5CDD505-2E9C-101B-9397-08002B2CF9AE}" pid="25" name="HeaderField3Tbx">
    <vt:lpwstr>Automatic</vt:lpwstr>
  </property>
  <property fmtid="{D5CDD505-2E9C-101B-9397-08002B2CF9AE}" pid="26" name="LanguageCode">
    <vt:lpwstr>US</vt:lpwstr>
  </property>
  <property fmtid="{D5CDD505-2E9C-101B-9397-08002B2CF9AE}" pid="27" name="lblAuthor">
    <vt:lpwstr>Author</vt:lpwstr>
  </property>
  <property fmtid="{D5CDD505-2E9C-101B-9397-08002B2CF9AE}" pid="28" name="lblAuthors">
    <vt:lpwstr>Author(s)</vt:lpwstr>
  </property>
  <property fmtid="{D5CDD505-2E9C-101B-9397-08002B2CF9AE}" pid="29" name="lblChapter">
    <vt:lpwstr>Chapter one</vt:lpwstr>
  </property>
  <property fmtid="{D5CDD505-2E9C-101B-9397-08002B2CF9AE}" pid="30" name="lblContents">
    <vt:lpwstr>Contents</vt:lpwstr>
  </property>
  <property fmtid="{D5CDD505-2E9C-101B-9397-08002B2CF9AE}" pid="31" name="lblCopyright">
    <vt:lpwstr>All rights reserved.</vt:lpwstr>
  </property>
  <property fmtid="{D5CDD505-2E9C-101B-9397-08002B2CF9AE}" pid="32" name="lblCopyright2">
    <vt:lpwstr>Reproduction in whole or in part is prohibited without the prior written consent of the copyright owner.</vt:lpwstr>
  </property>
  <property fmtid="{D5CDD505-2E9C-101B-9397-08002B2CF9AE}" pid="33" name="lblDate">
    <vt:lpwstr>Date</vt:lpwstr>
  </property>
  <property fmtid="{D5CDD505-2E9C-101B-9397-08002B2CF9AE}" pid="34" name="lblDatesReview">
    <vt:lpwstr>Review before</vt:lpwstr>
  </property>
  <property fmtid="{D5CDD505-2E9C-101B-9397-08002B2CF9AE}" pid="35" name="lblDatesRfO">
    <vt:lpwstr>Released for operations</vt:lpwstr>
  </property>
  <property fmtid="{D5CDD505-2E9C-101B-9397-08002B2CF9AE}" pid="36" name="lblDatesRfT">
    <vt:lpwstr>Released for training</vt:lpwstr>
  </property>
  <property fmtid="{D5CDD505-2E9C-101B-9397-08002B2CF9AE}" pid="37" name="lbldcocAdditional">
    <vt:lpwstr>Additional Information</vt:lpwstr>
  </property>
  <property fmtid="{D5CDD505-2E9C-101B-9397-08002B2CF9AE}" pid="38" name="lbldcocAppendices">
    <vt:lpwstr>Appendices</vt:lpwstr>
  </property>
  <property fmtid="{D5CDD505-2E9C-101B-9397-08002B2CF9AE}" pid="39" name="lbldcocAppendicesTitle">
    <vt:lpwstr>xxxTitle textxxxxxxx</vt:lpwstr>
  </property>
  <property fmtid="{D5CDD505-2E9C-101B-9397-08002B2CF9AE}" pid="40" name="lbldcocCritical">
    <vt:lpwstr>Critical elements</vt:lpwstr>
  </property>
  <property fmtid="{D5CDD505-2E9C-101B-9397-08002B2CF9AE}" pid="41" name="lbldcocDescription">
    <vt:lpwstr>Description</vt:lpwstr>
  </property>
  <property fmtid="{D5CDD505-2E9C-101B-9397-08002B2CF9AE}" pid="42" name="lbldcocDocumentControl">
    <vt:lpwstr>Document control</vt:lpwstr>
  </property>
  <property fmtid="{D5CDD505-2E9C-101B-9397-08002B2CF9AE}" pid="43" name="lbldcocFlowchart">
    <vt:lpwstr>Flowchart</vt:lpwstr>
  </property>
  <property fmtid="{D5CDD505-2E9C-101B-9397-08002B2CF9AE}" pid="44" name="lbldcocHardware">
    <vt:lpwstr>Hardware / Software</vt:lpwstr>
  </property>
  <property fmtid="{D5CDD505-2E9C-101B-9397-08002B2CF9AE}" pid="45" name="lbldcocHardwareComments">
    <vt:lpwstr>Comments</vt:lpwstr>
  </property>
  <property fmtid="{D5CDD505-2E9C-101B-9397-08002B2CF9AE}" pid="46" name="lbldcocHardwareID">
    <vt:lpwstr>Hardware / Software identifier</vt:lpwstr>
  </property>
  <property fmtid="{D5CDD505-2E9C-101B-9397-08002B2CF9AE}" pid="47" name="lbldcocInput">
    <vt:lpwstr>Input</vt:lpwstr>
  </property>
  <property fmtid="{D5CDD505-2E9C-101B-9397-08002B2CF9AE}" pid="48" name="lbldcocInterfaces">
    <vt:lpwstr>Interfaces</vt:lpwstr>
  </property>
  <property fmtid="{D5CDD505-2E9C-101B-9397-08002B2CF9AE}" pid="49" name="lbldcocInterfacesInterfaceToOther">
    <vt:lpwstr>Interface to other procedures</vt:lpwstr>
  </property>
  <property fmtid="{D5CDD505-2E9C-101B-9397-08002B2CF9AE}" pid="50" name="lbldcocInterfacesInterfaceToUnit">
    <vt:lpwstr>Interface to unit roles</vt:lpwstr>
  </property>
  <property fmtid="{D5CDD505-2E9C-101B-9397-08002B2CF9AE}" pid="51" name="lbldcocInterfacesStepno">
    <vt:lpwstr>Stepno</vt:lpwstr>
  </property>
  <property fmtid="{D5CDD505-2E9C-101B-9397-08002B2CF9AE}" pid="52" name="lbldcocInterfacesTools">
    <vt:lpwstr>Tools</vt:lpwstr>
  </property>
  <property fmtid="{D5CDD505-2E9C-101B-9397-08002B2CF9AE}" pid="53" name="lbldcocInterfacesWork">
    <vt:lpwstr>Work instruction</vt:lpwstr>
  </property>
  <property fmtid="{D5CDD505-2E9C-101B-9397-08002B2CF9AE}" pid="54" name="lbldcocOutpuInputFor">
    <vt:lpwstr>Input for (process or organization)</vt:lpwstr>
  </property>
  <property fmtid="{D5CDD505-2E9C-101B-9397-08002B2CF9AE}" pid="55" name="lbldcocOutput">
    <vt:lpwstr>Output</vt:lpwstr>
  </property>
  <property fmtid="{D5CDD505-2E9C-101B-9397-08002B2CF9AE}" pid="56" name="lbldcocOutputDescription">
    <vt:lpwstr>Description</vt:lpwstr>
  </property>
  <property fmtid="{D5CDD505-2E9C-101B-9397-08002B2CF9AE}" pid="57" name="lbldcocOutputFrom">
    <vt:lpwstr>Output from (process or organization)</vt:lpwstr>
  </property>
  <property fmtid="{D5CDD505-2E9C-101B-9397-08002B2CF9AE}" pid="58" name="lbldcocPrerequisites">
    <vt:lpwstr>Prerequisites</vt:lpwstr>
  </property>
  <property fmtid="{D5CDD505-2E9C-101B-9397-08002B2CF9AE}" pid="59" name="lbldcocProcedure">
    <vt:lpwstr>Procedure</vt:lpwstr>
  </property>
  <property fmtid="{D5CDD505-2E9C-101B-9397-08002B2CF9AE}" pid="60" name="lbldcocProcedureControl">
    <vt:lpwstr>Procedure control</vt:lpwstr>
  </property>
  <property fmtid="{D5CDD505-2E9C-101B-9397-08002B2CF9AE}" pid="61" name="lbldcocProcedureDescription">
    <vt:lpwstr>Procedure description</vt:lpwstr>
  </property>
  <property fmtid="{D5CDD505-2E9C-101B-9397-08002B2CF9AE}" pid="62" name="lbldcocPurpose">
    <vt:lpwstr>Purpose</vt:lpwstr>
  </property>
  <property fmtid="{D5CDD505-2E9C-101B-9397-08002B2CF9AE}" pid="63" name="lbldcocQuality">
    <vt:lpwstr>Quality records</vt:lpwstr>
  </property>
  <property fmtid="{D5CDD505-2E9C-101B-9397-08002B2CF9AE}" pid="64" name="lbldcocQualityArchivalLocation">
    <vt:lpwstr>Archival Location</vt:lpwstr>
  </property>
  <property fmtid="{D5CDD505-2E9C-101B-9397-08002B2CF9AE}" pid="65" name="lbldcocQualityArchived">
    <vt:lpwstr>The following quality records are archived:</vt:lpwstr>
  </property>
  <property fmtid="{D5CDD505-2E9C-101B-9397-08002B2CF9AE}" pid="66" name="lbldcocQualityName1">
    <vt:lpwstr>Name</vt:lpwstr>
  </property>
  <property fmtid="{D5CDD505-2E9C-101B-9397-08002B2CF9AE}" pid="67" name="lbldcocQualityName2">
    <vt:lpwstr>(quality record ID)</vt:lpwstr>
  </property>
  <property fmtid="{D5CDD505-2E9C-101B-9397-08002B2CF9AE}" pid="68" name="lbldcocQualityResponsible">
    <vt:lpwstr>Responsible</vt:lpwstr>
  </property>
  <property fmtid="{D5CDD505-2E9C-101B-9397-08002B2CF9AE}" pid="69" name="lbldcocQualityRetention">
    <vt:lpwstr>Retention period</vt:lpwstr>
  </property>
  <property fmtid="{D5CDD505-2E9C-101B-9397-08002B2CF9AE}" pid="70" name="lbldcocQualityUse">
    <vt:lpwstr>Use</vt:lpwstr>
  </property>
  <property fmtid="{D5CDD505-2E9C-101B-9397-08002B2CF9AE}" pid="71" name="lbldcocRelatedDocs">
    <vt:lpwstr>Related documents</vt:lpwstr>
  </property>
  <property fmtid="{D5CDD505-2E9C-101B-9397-08002B2CF9AE}" pid="72" name="lbldcocRelatedDocsDocLocation">
    <vt:lpwstr>Document location</vt:lpwstr>
  </property>
  <property fmtid="{D5CDD505-2E9C-101B-9397-08002B2CF9AE}" pid="73" name="lbldcocRelatedDocsTitle">
    <vt:lpwstr>Title</vt:lpwstr>
  </property>
  <property fmtid="{D5CDD505-2E9C-101B-9397-08002B2CF9AE}" pid="74" name="lbldcocRelatedDocsWork">
    <vt:lpwstr>Work instruction / Procedure number</vt:lpwstr>
  </property>
  <property fmtid="{D5CDD505-2E9C-101B-9397-08002B2CF9AE}" pid="75" name="lbldcocResponsibilities">
    <vt:lpwstr>Responsibilities</vt:lpwstr>
  </property>
  <property fmtid="{D5CDD505-2E9C-101B-9397-08002B2CF9AE}" pid="76" name="lbldcocResponsibilitiesAccountable">
    <vt:lpwstr>A = Accountable</vt:lpwstr>
  </property>
  <property fmtid="{D5CDD505-2E9C-101B-9397-08002B2CF9AE}" pid="77" name="lbldcocResponsibilitiesConsulted">
    <vt:lpwstr>C = Consulted</vt:lpwstr>
  </property>
  <property fmtid="{D5CDD505-2E9C-101B-9397-08002B2CF9AE}" pid="78" name="lbldcocResponsibilitiesInformed">
    <vt:lpwstr>I = Informed</vt:lpwstr>
  </property>
  <property fmtid="{D5CDD505-2E9C-101B-9397-08002B2CF9AE}" pid="79" name="lbldcocResponsibilitiesProcedure">
    <vt:lpwstr>Procedure step description</vt:lpwstr>
  </property>
  <property fmtid="{D5CDD505-2E9C-101B-9397-08002B2CF9AE}" pid="80" name="lbldcocResponsibilitiesResponsible">
    <vt:lpwstr>R = Responsible</vt:lpwstr>
  </property>
  <property fmtid="{D5CDD505-2E9C-101B-9397-08002B2CF9AE}" pid="81" name="lbldcocResponsibilitiesRole">
    <vt:lpwstr>Role</vt:lpwstr>
  </property>
  <property fmtid="{D5CDD505-2E9C-101B-9397-08002B2CF9AE}" pid="82" name="lbldcocResponsibilitiesStepno">
    <vt:lpwstr>Stepno</vt:lpwstr>
  </property>
  <property fmtid="{D5CDD505-2E9C-101B-9397-08002B2CF9AE}" pid="83" name="lbldcocRules">
    <vt:lpwstr>Rules and exceptions</vt:lpwstr>
  </property>
  <property fmtid="{D5CDD505-2E9C-101B-9397-08002B2CF9AE}" pid="84" name="lbldcocScope">
    <vt:lpwstr>Scope</vt:lpwstr>
  </property>
  <property fmtid="{D5CDD505-2E9C-101B-9397-08002B2CF9AE}" pid="85" name="lbldcocSites">
    <vt:lpwstr>Organization / Sites</vt:lpwstr>
  </property>
  <property fmtid="{D5CDD505-2E9C-101B-9397-08002B2CF9AE}" pid="86" name="lbldcocSitesComments">
    <vt:lpwstr>Comments</vt:lpwstr>
  </property>
  <property fmtid="{D5CDD505-2E9C-101B-9397-08002B2CF9AE}" pid="87" name="lbldcocSitesID">
    <vt:lpwstr>Organization / Site identifier</vt:lpwstr>
  </property>
  <property fmtid="{D5CDD505-2E9C-101B-9397-08002B2CF9AE}" pid="88" name="lbldcocStepsDescription">
    <vt:lpwstr>Steps description</vt:lpwstr>
  </property>
  <property fmtid="{D5CDD505-2E9C-101B-9397-08002B2CF9AE}" pid="89" name="lbldcocStepsInput">
    <vt:lpwstr>Input</vt:lpwstr>
  </property>
  <property fmtid="{D5CDD505-2E9C-101B-9397-08002B2CF9AE}" pid="90" name="lbldcocStepsInputFrom">
    <vt:lpwstr>Input from</vt:lpwstr>
  </property>
  <property fmtid="{D5CDD505-2E9C-101B-9397-08002B2CF9AE}" pid="91" name="lbldcocStepsOutput">
    <vt:lpwstr>Output</vt:lpwstr>
  </property>
  <property fmtid="{D5CDD505-2E9C-101B-9397-08002B2CF9AE}" pid="92" name="lbldcocStepsOutputTo">
    <vt:lpwstr>Output to</vt:lpwstr>
  </property>
  <property fmtid="{D5CDD505-2E9C-101B-9397-08002B2CF9AE}" pid="93" name="lbldcocStepsProcedure">
    <vt:lpwstr>Procedure step description</vt:lpwstr>
  </property>
  <property fmtid="{D5CDD505-2E9C-101B-9397-08002B2CF9AE}" pid="94" name="lbldcocStepsStepno">
    <vt:lpwstr>Stepno</vt:lpwstr>
  </property>
  <property fmtid="{D5CDD505-2E9C-101B-9397-08002B2CF9AE}" pid="95" name="lbldcocSupportiveDocs">
    <vt:lpwstr>Supportive documents</vt:lpwstr>
  </property>
  <property fmtid="{D5CDD505-2E9C-101B-9397-08002B2CF9AE}" pid="96" name="lbldcocSupportiveDocsDocLocation">
    <vt:lpwstr>Document location</vt:lpwstr>
  </property>
  <property fmtid="{D5CDD505-2E9C-101B-9397-08002B2CF9AE}" pid="97" name="lbldcocSupportiveDocsTitle">
    <vt:lpwstr>Title</vt:lpwstr>
  </property>
  <property fmtid="{D5CDD505-2E9C-101B-9397-08002B2CF9AE}" pid="98" name="lbldcocTraining">
    <vt:lpwstr>Training</vt:lpwstr>
  </property>
  <property fmtid="{D5CDD505-2E9C-101B-9397-08002B2CF9AE}" pid="99" name="lbldcocTrainingExplanation">
    <vt:lpwstr>Explanation of skills and / or training required</vt:lpwstr>
  </property>
  <property fmtid="{D5CDD505-2E9C-101B-9397-08002B2CF9AE}" pid="100" name="lbldcocTrainingProcedure">
    <vt:lpwstr>Procedure step</vt:lpwstr>
  </property>
  <property fmtid="{D5CDD505-2E9C-101B-9397-08002B2CF9AE}" pid="101" name="lbldcocTrainingRole">
    <vt:lpwstr>Role</vt:lpwstr>
  </property>
  <property fmtid="{D5CDD505-2E9C-101B-9397-08002B2CF9AE}" pid="102" name="lblDescription">
    <vt:lpwstr>Description</vt:lpwstr>
  </property>
  <property fmtid="{D5CDD505-2E9C-101B-9397-08002B2CF9AE}" pid="103" name="lblDocNo">
    <vt:lpwstr>Doc. No.</vt:lpwstr>
  </property>
  <property fmtid="{D5CDD505-2E9C-101B-9397-08002B2CF9AE}" pid="104" name="lblDocumentDate">
    <vt:lpwstr>Document date</vt:lpwstr>
  </property>
  <property fmtid="{D5CDD505-2E9C-101B-9397-08002B2CF9AE}" pid="105" name="lblDocumentNumber">
    <vt:lpwstr>Document number</vt:lpwstr>
  </property>
  <property fmtid="{D5CDD505-2E9C-101B-9397-08002B2CF9AE}" pid="106" name="lblInitials">
    <vt:lpwstr>Initials</vt:lpwstr>
  </property>
  <property fmtid="{D5CDD505-2E9C-101B-9397-08002B2CF9AE}" pid="107" name="lblListOfChanges">
    <vt:lpwstr>List of changes</vt:lpwstr>
  </property>
  <property fmtid="{D5CDD505-2E9C-101B-9397-08002B2CF9AE}" pid="108" name="lblMatDate">
    <vt:lpwstr>Date</vt:lpwstr>
  </property>
  <property fmtid="{D5CDD505-2E9C-101B-9397-08002B2CF9AE}" pid="109" name="lblMatDocumentOwner">
    <vt:lpwstr>Document Owner</vt:lpwstr>
  </property>
  <property fmtid="{D5CDD505-2E9C-101B-9397-08002B2CF9AE}" pid="110" name="lblMatName">
    <vt:lpwstr>Name</vt:lpwstr>
  </property>
  <property fmtid="{D5CDD505-2E9C-101B-9397-08002B2CF9AE}" pid="111" name="lblMatQualityAssuranceFunction">
    <vt:lpwstr>Quality Assurance Function</vt:lpwstr>
  </property>
  <property fmtid="{D5CDD505-2E9C-101B-9397-08002B2CF9AE}" pid="112" name="lblMatRecordOwner">
    <vt:lpwstr>Record owner</vt:lpwstr>
  </property>
  <property fmtid="{D5CDD505-2E9C-101B-9397-08002B2CF9AE}" pid="113" name="lblMatReviewer1">
    <vt:lpwstr>Reviewer 1</vt:lpwstr>
  </property>
  <property fmtid="{D5CDD505-2E9C-101B-9397-08002B2CF9AE}" pid="114" name="lblMatReviewer2">
    <vt:lpwstr>Reviewer 2</vt:lpwstr>
  </property>
  <property fmtid="{D5CDD505-2E9C-101B-9397-08002B2CF9AE}" pid="115" name="lblMatRole">
    <vt:lpwstr>Role</vt:lpwstr>
  </property>
  <property fmtid="{D5CDD505-2E9C-101B-9397-08002B2CF9AE}" pid="116" name="lblMatSeniorManager">
    <vt:lpwstr>Senior Manager Atos</vt:lpwstr>
  </property>
  <property fmtid="{D5CDD505-2E9C-101B-9397-08002B2CF9AE}" pid="117" name="lblMatSignature">
    <vt:lpwstr>Signature</vt:lpwstr>
  </property>
  <property fmtid="{D5CDD505-2E9C-101B-9397-08002B2CF9AE}" pid="118" name="lblNumberOfPages">
    <vt:lpwstr>Number of pages</vt:lpwstr>
  </property>
  <property fmtid="{D5CDD505-2E9C-101B-9397-08002B2CF9AE}" pid="119" name="lblOf">
    <vt:lpwstr>of</vt:lpwstr>
  </property>
  <property fmtid="{D5CDD505-2E9C-101B-9397-08002B2CF9AE}" pid="120" name="lblOwner">
    <vt:lpwstr>Owner</vt:lpwstr>
  </property>
  <property fmtid="{D5CDD505-2E9C-101B-9397-08002B2CF9AE}" pid="121" name="lblQuestions">
    <vt:lpwstr>For any questions or remarks on this document, please contact</vt:lpwstr>
  </property>
  <property fmtid="{D5CDD505-2E9C-101B-9397-08002B2CF9AE}" pid="122" name="lblRecordReference">
    <vt:lpwstr>Record reference</vt:lpwstr>
  </property>
  <property fmtid="{D5CDD505-2E9C-101B-9397-08002B2CF9AE}" pid="123" name="lblSource">
    <vt:lpwstr>Source</vt:lpwstr>
  </property>
  <property fmtid="{D5CDD505-2E9C-101B-9397-08002B2CF9AE}" pid="124" name="lblStatus">
    <vt:lpwstr>Status</vt:lpwstr>
  </property>
  <property fmtid="{D5CDD505-2E9C-101B-9397-08002B2CF9AE}" pid="125" name="lblTargetDistribution">
    <vt:lpwstr>Distribution / publication method</vt:lpwstr>
  </property>
  <property fmtid="{D5CDD505-2E9C-101B-9397-08002B2CF9AE}" pid="126" name="lblTargetGroup">
    <vt:lpwstr>Target group</vt:lpwstr>
  </property>
  <property fmtid="{D5CDD505-2E9C-101B-9397-08002B2CF9AE}" pid="127" name="lblTargetReaders">
    <vt:lpwstr>Target readers, communication method</vt:lpwstr>
  </property>
  <property fmtid="{D5CDD505-2E9C-101B-9397-08002B2CF9AE}" pid="128" name="lblTermsAndAbbreviations">
    <vt:lpwstr>Terms and abbreviations</vt:lpwstr>
  </property>
  <property fmtid="{D5CDD505-2E9C-101B-9397-08002B2CF9AE}" pid="129" name="lblTermsDescription">
    <vt:lpwstr>Description</vt:lpwstr>
  </property>
  <property fmtid="{D5CDD505-2E9C-101B-9397-08002B2CF9AE}" pid="130" name="lblTermsSlashAbbreviations">
    <vt:lpwstr>Terms / Abbreviations</vt:lpwstr>
  </property>
  <property fmtid="{D5CDD505-2E9C-101B-9397-08002B2CF9AE}" pid="131" name="lblVersion">
    <vt:lpwstr>Version</vt:lpwstr>
  </property>
  <property fmtid="{D5CDD505-2E9C-101B-9397-08002B2CF9AE}" pid="132" name="Levels">
    <vt:lpwstr>2</vt:lpwstr>
  </property>
  <property fmtid="{D5CDD505-2E9C-101B-9397-08002B2CF9AE}" pid="133" name="Owner">
    <vt:lpwstr/>
  </property>
  <property fmtid="{D5CDD505-2E9C-101B-9397-08002B2CF9AE}" pid="134" name="ProjectProtect">
    <vt:lpwstr>AUXO</vt:lpwstr>
  </property>
  <property fmtid="{D5CDD505-2E9C-101B-9397-08002B2CF9AE}" pid="135" name="QuestionPhone">
    <vt:lpwstr/>
  </property>
  <property fmtid="{D5CDD505-2E9C-101B-9397-08002B2CF9AE}" pid="136" name="ReleasedBy">
    <vt:lpwstr/>
  </property>
  <property fmtid="{D5CDD505-2E9C-101B-9397-08002B2CF9AE}" pid="137" name="Source">
    <vt:lpwstr/>
  </property>
  <property fmtid="{D5CDD505-2E9C-101B-9397-08002B2CF9AE}" pid="138" name="Status">
    <vt:lpwstr>Final</vt:lpwstr>
  </property>
  <property fmtid="{D5CDD505-2E9C-101B-9397-08002B2CF9AE}" pid="139" name="Status1">
    <vt:lpwstr>Draft</vt:lpwstr>
  </property>
  <property fmtid="{D5CDD505-2E9C-101B-9397-08002B2CF9AE}" pid="140" name="Status2">
    <vt:lpwstr>Final</vt:lpwstr>
  </property>
  <property fmtid="{D5CDD505-2E9C-101B-9397-08002B2CF9AE}" pid="141" name="sys_ListSep">
    <vt:lpwstr>;</vt:lpwstr>
  </property>
  <property fmtid="{D5CDD505-2E9C-101B-9397-08002B2CF9AE}" pid="142" name="sys_Template">
    <vt:lpwstr>Report</vt:lpwstr>
  </property>
  <property fmtid="{D5CDD505-2E9C-101B-9397-08002B2CF9AE}" pid="143" name="sys_WordMark">
    <vt:lpwstr>sys_WordMark_AT</vt:lpwstr>
  </property>
  <property fmtid="{D5CDD505-2E9C-101B-9397-08002B2CF9AE}" pid="144" name="SystemDate">
    <vt:lpwstr/>
  </property>
  <property fmtid="{D5CDD505-2E9C-101B-9397-08002B2CF9AE}" pid="145" name="Title">
    <vt:lpwstr>-</vt:lpwstr>
  </property>
  <property fmtid="{D5CDD505-2E9C-101B-9397-08002B2CF9AE}" pid="146" name="TitleTitlePage">
    <vt:lpwstr>-</vt:lpwstr>
  </property>
  <property fmtid="{D5CDD505-2E9C-101B-9397-08002B2CF9AE}" pid="147" name="Version">
    <vt:lpwstr>X.X</vt:lpwstr>
  </property>
  <property fmtid="{D5CDD505-2E9C-101B-9397-08002B2CF9AE}" pid="148" name="ApplicationReleaseDate">
    <vt:lpwstr>01-07-2011</vt:lpwstr>
  </property>
  <property fmtid="{D5CDD505-2E9C-101B-9397-08002B2CF9AE}" pid="149" name="TempoReleaseDate">
    <vt:lpwstr>01-07-2011</vt:lpwstr>
  </property>
  <property fmtid="{D5CDD505-2E9C-101B-9397-08002B2CF9AE}" pid="150" name="AuthorName">
    <vt:lpwstr>Elizaveta Tolkacheva</vt:lpwstr>
  </property>
  <property fmtid="{D5CDD505-2E9C-101B-9397-08002B2CF9AE}" pid="151" name="AuthorFunction">
    <vt:lpwstr>-</vt:lpwstr>
  </property>
  <property fmtid="{D5CDD505-2E9C-101B-9397-08002B2CF9AE}" pid="152" name="Building">
    <vt:lpwstr>65</vt:lpwstr>
  </property>
  <property fmtid="{D5CDD505-2E9C-101B-9397-08002B2CF9AE}" pid="153" name="ChamberOfCommerce">
    <vt:lpwstr>Fill in registration place and number</vt:lpwstr>
  </property>
  <property fmtid="{D5CDD505-2E9C-101B-9397-08002B2CF9AE}" pid="154" name="Country">
    <vt:lpwstr>Russia</vt:lpwstr>
  </property>
  <property fmtid="{D5CDD505-2E9C-101B-9397-08002B2CF9AE}" pid="155" name="Department">
    <vt:lpwstr>-</vt:lpwstr>
  </property>
  <property fmtid="{D5CDD505-2E9C-101B-9397-08002B2CF9AE}" pid="156" name="Fax">
    <vt:lpwstr/>
  </property>
  <property fmtid="{D5CDD505-2E9C-101B-9397-08002B2CF9AE}" pid="157" name="Internet">
    <vt:lpwstr>Auxo-it.ru</vt:lpwstr>
  </property>
  <property fmtid="{D5CDD505-2E9C-101B-9397-08002B2CF9AE}" pid="158" name="Phone">
    <vt:lpwstr>-</vt:lpwstr>
  </property>
  <property fmtid="{D5CDD505-2E9C-101B-9397-08002B2CF9AE}" pid="159" name="POBox">
    <vt:lpwstr/>
  </property>
  <property fmtid="{D5CDD505-2E9C-101B-9397-08002B2CF9AE}" pid="160" name="PostalPlace">
    <vt:lpwstr/>
  </property>
  <property fmtid="{D5CDD505-2E9C-101B-9397-08002B2CF9AE}" pid="161" name="PostalPostalCode">
    <vt:lpwstr/>
  </property>
  <property fmtid="{D5CDD505-2E9C-101B-9397-08002B2CF9AE}" pid="162" name="RefCode1">
    <vt:lpwstr/>
  </property>
  <property fmtid="{D5CDD505-2E9C-101B-9397-08002B2CF9AE}" pid="163" name="RefCode2">
    <vt:lpwstr/>
  </property>
  <property fmtid="{D5CDD505-2E9C-101B-9397-08002B2CF9AE}" pid="164" name="Street">
    <vt:lpwstr>Prospekt Truda</vt:lpwstr>
  </property>
  <property fmtid="{D5CDD505-2E9C-101B-9397-08002B2CF9AE}" pid="165" name="VisitPlace">
    <vt:lpwstr>Voronezh</vt:lpwstr>
  </property>
  <property fmtid="{D5CDD505-2E9C-101B-9397-08002B2CF9AE}" pid="166" name="VisitPostalCode">
    <vt:lpwstr>394026</vt:lpwstr>
  </property>
  <property fmtid="{D5CDD505-2E9C-101B-9397-08002B2CF9AE}" pid="167" name="Sender">
    <vt:lpwstr>AUXO, Prospekt Truda, 65, 394026 Voronezh</vt:lpwstr>
  </property>
  <property fmtid="{D5CDD505-2E9C-101B-9397-08002B2CF9AE}" pid="168" name="OwnerMAT">
    <vt:lpwstr/>
  </property>
  <property fmtid="{D5CDD505-2E9C-101B-9397-08002B2CF9AE}" pid="169" name="_NewReviewCycle">
    <vt:lpwstr/>
  </property>
  <property fmtid="{D5CDD505-2E9C-101B-9397-08002B2CF9AE}" pid="170" name="Identifier">
    <vt:lpwstr>AUXO</vt:lpwstr>
  </property>
  <property fmtid="{D5CDD505-2E9C-101B-9397-08002B2CF9AE}" pid="171" name="BrandCode">
    <vt:lpwstr>AT</vt:lpwstr>
  </property>
  <property fmtid="{D5CDD505-2E9C-101B-9397-08002B2CF9AE}" pid="172" name="BrandName">
    <vt:lpwstr>AUXO</vt:lpwstr>
  </property>
  <property fmtid="{D5CDD505-2E9C-101B-9397-08002B2CF9AE}" pid="173" name="ContentTypeId">
    <vt:lpwstr>0x0101009B030D5B55126A4B9BE4FB0AFCD09DB9</vt:lpwstr>
  </property>
</Properties>
</file>